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426" w:rsidRPr="00D361AB" w:rsidRDefault="00F21426" w:rsidP="00C820E4">
      <w:pPr>
        <w:outlineLvl w:val="0"/>
        <w:rPr>
          <w:rFonts w:ascii="Trebuchet MS" w:hAnsi="Trebuchet MS" w:cs="Helvetica"/>
          <w:b/>
          <w:color w:val="0000FF"/>
          <w:sz w:val="20"/>
        </w:rPr>
      </w:pPr>
    </w:p>
    <w:p w:rsidR="00F21426" w:rsidRPr="0070726D" w:rsidRDefault="00F21426" w:rsidP="00945F2F">
      <w:pPr>
        <w:rPr>
          <w:rFonts w:ascii="Calibri" w:hAnsi="Calibri"/>
          <w:b/>
          <w:szCs w:val="24"/>
        </w:rPr>
      </w:pPr>
      <w:r w:rsidRPr="0070726D">
        <w:rPr>
          <w:rFonts w:ascii="Calibri" w:hAnsi="Calibri"/>
          <w:b/>
          <w:szCs w:val="24"/>
        </w:rPr>
        <w:t>Care Theme: B.</w:t>
      </w:r>
      <w:r>
        <w:rPr>
          <w:rFonts w:ascii="Calibri" w:hAnsi="Calibri"/>
          <w:b/>
        </w:rPr>
        <w:t xml:space="preserve"> Updating and Leveraging </w:t>
      </w:r>
      <w:r w:rsidRPr="0070726D">
        <w:rPr>
          <w:rFonts w:ascii="Calibri" w:hAnsi="Calibri"/>
          <w:b/>
        </w:rPr>
        <w:t>National Healthcare Registries in Care Delivery</w:t>
      </w:r>
    </w:p>
    <w:p w:rsidR="00F21426" w:rsidRPr="004856ED" w:rsidRDefault="00F21426" w:rsidP="00945F2F">
      <w:pPr>
        <w:rPr>
          <w:rFonts w:ascii="Calibri" w:hAnsi="Calibri"/>
          <w:b/>
        </w:rPr>
      </w:pPr>
      <w:r w:rsidRPr="0070726D">
        <w:rPr>
          <w:rFonts w:ascii="Calibri" w:hAnsi="Calibri"/>
          <w:b/>
          <w:szCs w:val="24"/>
        </w:rPr>
        <w:t xml:space="preserve">UC #3 – </w:t>
      </w:r>
      <w:r>
        <w:rPr>
          <w:rFonts w:ascii="Calibri" w:hAnsi="Calibri"/>
          <w:b/>
        </w:rPr>
        <w:t xml:space="preserve">Biosurveillance Monitoring and Detection </w:t>
      </w: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48"/>
        <w:gridCol w:w="13140"/>
      </w:tblGrid>
      <w:tr w:rsidR="00F21426" w:rsidRPr="00A47D66" w:rsidTr="00A47D66">
        <w:tc>
          <w:tcPr>
            <w:tcW w:w="1548" w:type="dxa"/>
          </w:tcPr>
          <w:p w:rsidR="00F21426" w:rsidRPr="0070726D" w:rsidRDefault="00F21426">
            <w:pPr>
              <w:rPr>
                <w:b/>
                <w:szCs w:val="24"/>
              </w:rPr>
            </w:pPr>
            <w:r w:rsidRPr="0070726D">
              <w:rPr>
                <w:b/>
                <w:szCs w:val="24"/>
              </w:rPr>
              <w:t>Step</w:t>
            </w:r>
          </w:p>
        </w:tc>
        <w:tc>
          <w:tcPr>
            <w:tcW w:w="13140" w:type="dxa"/>
          </w:tcPr>
          <w:p w:rsidR="00F21426" w:rsidRPr="0070726D" w:rsidRDefault="00F21426">
            <w:pPr>
              <w:rPr>
                <w:b/>
                <w:szCs w:val="24"/>
              </w:rPr>
            </w:pPr>
            <w:r w:rsidRPr="0070726D">
              <w:rPr>
                <w:b/>
                <w:szCs w:val="24"/>
              </w:rPr>
              <w:t>Description</w:t>
            </w:r>
          </w:p>
        </w:tc>
      </w:tr>
      <w:tr w:rsidR="00F21426" w:rsidRPr="00A47D66" w:rsidTr="00A47D66">
        <w:tc>
          <w:tcPr>
            <w:tcW w:w="1548" w:type="dxa"/>
          </w:tcPr>
          <w:p w:rsidR="00F21426" w:rsidRPr="0070726D" w:rsidRDefault="00F21426">
            <w:pPr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</w:t>
            </w:r>
          </w:p>
        </w:tc>
        <w:tc>
          <w:tcPr>
            <w:tcW w:w="13140" w:type="dxa"/>
          </w:tcPr>
          <w:p w:rsidR="00F21426" w:rsidRPr="0070726D" w:rsidRDefault="00F21426" w:rsidP="00945F2F">
            <w:pPr>
              <w:rPr>
                <w:rFonts w:ascii="Calibri" w:hAnsi="Calibri"/>
                <w:szCs w:val="22"/>
              </w:rPr>
            </w:pPr>
            <w:r w:rsidRPr="0070726D">
              <w:rPr>
                <w:rFonts w:ascii="Calibri" w:hAnsi="Calibri"/>
                <w:sz w:val="22"/>
                <w:szCs w:val="22"/>
              </w:rPr>
              <w:t>Patient presents to PCP</w:t>
            </w:r>
            <w:r w:rsidRPr="0070726D">
              <w:rPr>
                <w:rFonts w:ascii="Calibri" w:hAnsi="Calibri" w:cs="Helvetica"/>
                <w:sz w:val="22"/>
                <w:szCs w:val="22"/>
              </w:rPr>
              <w:t xml:space="preserve"> with a [symptoms of Tuberculosis/ Influenza-like-illness].</w:t>
            </w:r>
            <w:r w:rsidRPr="0070726D">
              <w:rPr>
                <w:rFonts w:ascii="Calibri" w:hAnsi="Calibri"/>
                <w:sz w:val="22"/>
                <w:szCs w:val="22"/>
              </w:rPr>
              <w:t>. Suspect sample taken in office and sent to the laboratory</w:t>
            </w:r>
          </w:p>
        </w:tc>
      </w:tr>
      <w:tr w:rsidR="00F21426" w:rsidRPr="00A47D66" w:rsidTr="00A47D66">
        <w:tc>
          <w:tcPr>
            <w:tcW w:w="1548" w:type="dxa"/>
          </w:tcPr>
          <w:p w:rsidR="00F21426" w:rsidRPr="0070726D" w:rsidRDefault="00F21426">
            <w:pPr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2</w:t>
            </w:r>
          </w:p>
        </w:tc>
        <w:tc>
          <w:tcPr>
            <w:tcW w:w="13140" w:type="dxa"/>
          </w:tcPr>
          <w:p w:rsidR="00F21426" w:rsidRPr="0070726D" w:rsidRDefault="00F21426" w:rsidP="00945F2F">
            <w:pPr>
              <w:rPr>
                <w:rFonts w:ascii="Calibri" w:hAnsi="Calibri"/>
                <w:szCs w:val="22"/>
              </w:rPr>
            </w:pPr>
            <w:r w:rsidRPr="0070726D">
              <w:rPr>
                <w:rFonts w:ascii="Calibri" w:hAnsi="Calibri"/>
                <w:sz w:val="22"/>
                <w:szCs w:val="22"/>
              </w:rPr>
              <w:t>Specimen is analyzed and laboratory results indicate the reportable condition. The Result report is sent to public health and provider:</w:t>
            </w:r>
          </w:p>
          <w:p w:rsidR="00F21426" w:rsidRPr="0070726D" w:rsidRDefault="00F21426" w:rsidP="00A47D66">
            <w:pPr>
              <w:numPr>
                <w:ilvl w:val="0"/>
                <w:numId w:val="19"/>
              </w:numPr>
              <w:rPr>
                <w:rFonts w:ascii="Calibri" w:hAnsi="Calibri"/>
                <w:szCs w:val="22"/>
              </w:rPr>
            </w:pPr>
            <w:r w:rsidRPr="0070726D">
              <w:rPr>
                <w:rFonts w:ascii="Calibri" w:hAnsi="Calibri"/>
                <w:sz w:val="22"/>
                <w:szCs w:val="22"/>
              </w:rPr>
              <w:t>Results are sent to the ordering provider</w:t>
            </w:r>
          </w:p>
          <w:p w:rsidR="00F21426" w:rsidRPr="0070726D" w:rsidRDefault="00F21426" w:rsidP="00A3757F">
            <w:pPr>
              <w:numPr>
                <w:ilvl w:val="0"/>
                <w:numId w:val="19"/>
              </w:numPr>
              <w:rPr>
                <w:rFonts w:ascii="Calibri" w:hAnsi="Calibri"/>
                <w:szCs w:val="22"/>
              </w:rPr>
            </w:pPr>
            <w:r w:rsidRPr="0070726D">
              <w:rPr>
                <w:rFonts w:ascii="Calibri" w:hAnsi="Calibri"/>
                <w:sz w:val="22"/>
                <w:szCs w:val="22"/>
              </w:rPr>
              <w:t xml:space="preserve">Results are sent to the Public Health Infectious Disease Registry via the HIE Direct Interface </w:t>
            </w:r>
          </w:p>
        </w:tc>
      </w:tr>
      <w:tr w:rsidR="00F21426" w:rsidRPr="00A47D66" w:rsidTr="00A47D66">
        <w:tc>
          <w:tcPr>
            <w:tcW w:w="1548" w:type="dxa"/>
          </w:tcPr>
          <w:p w:rsidR="00F21426" w:rsidRPr="0070726D" w:rsidRDefault="00F21426">
            <w:pPr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3</w:t>
            </w:r>
          </w:p>
        </w:tc>
        <w:tc>
          <w:tcPr>
            <w:tcW w:w="13140" w:type="dxa"/>
          </w:tcPr>
          <w:p w:rsidR="00F21426" w:rsidRPr="0070726D" w:rsidRDefault="00F21426" w:rsidP="00E740A5">
            <w:pPr>
              <w:rPr>
                <w:rFonts w:ascii="Calibri" w:hAnsi="Calibri"/>
                <w:szCs w:val="22"/>
              </w:rPr>
            </w:pPr>
            <w:r w:rsidRPr="0070726D">
              <w:rPr>
                <w:rFonts w:ascii="Calibri" w:hAnsi="Calibri"/>
                <w:sz w:val="22"/>
                <w:szCs w:val="22"/>
              </w:rPr>
              <w:t>Results from the LIMS are available to provider EHR. Provider confirms that the patient has a reportable condition (Tuberculosis or Gastroenterological Illness):  </w:t>
            </w:r>
          </w:p>
          <w:p w:rsidR="00F21426" w:rsidRPr="0070726D" w:rsidRDefault="00F21426" w:rsidP="00A47D66">
            <w:pPr>
              <w:numPr>
                <w:ilvl w:val="0"/>
                <w:numId w:val="21"/>
              </w:numPr>
              <w:rPr>
                <w:rFonts w:ascii="Calibri" w:hAnsi="Calibri"/>
                <w:szCs w:val="22"/>
              </w:rPr>
            </w:pPr>
            <w:r w:rsidRPr="0070726D">
              <w:rPr>
                <w:rFonts w:ascii="Calibri" w:hAnsi="Calibri"/>
                <w:sz w:val="22"/>
                <w:szCs w:val="22"/>
              </w:rPr>
              <w:t>EHR sends the Initial Case Notification Report to the Public Health Infectious Disease Registry.</w:t>
            </w:r>
          </w:p>
        </w:tc>
      </w:tr>
      <w:tr w:rsidR="00F21426" w:rsidRPr="00A47D66" w:rsidTr="00A47D66">
        <w:tc>
          <w:tcPr>
            <w:tcW w:w="1548" w:type="dxa"/>
          </w:tcPr>
          <w:p w:rsidR="00F21426" w:rsidRPr="0070726D" w:rsidRDefault="00F21426">
            <w:pPr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4</w:t>
            </w:r>
          </w:p>
        </w:tc>
        <w:tc>
          <w:tcPr>
            <w:tcW w:w="13140" w:type="dxa"/>
          </w:tcPr>
          <w:p w:rsidR="00F21426" w:rsidRPr="0070726D" w:rsidRDefault="00F21426" w:rsidP="00945F2F">
            <w:pPr>
              <w:rPr>
                <w:rFonts w:ascii="Calibri" w:hAnsi="Calibri"/>
                <w:szCs w:val="22"/>
              </w:rPr>
            </w:pPr>
            <w:r w:rsidRPr="0070726D">
              <w:rPr>
                <w:rFonts w:ascii="Calibri" w:hAnsi="Calibri"/>
                <w:sz w:val="22"/>
                <w:szCs w:val="22"/>
              </w:rPr>
              <w:t>The HIE offers value-added services such as</w:t>
            </w:r>
          </w:p>
          <w:p w:rsidR="00F21426" w:rsidRPr="0070726D" w:rsidRDefault="00F21426" w:rsidP="00A47D66">
            <w:pPr>
              <w:numPr>
                <w:ilvl w:val="0"/>
                <w:numId w:val="20"/>
              </w:numPr>
              <w:rPr>
                <w:rFonts w:ascii="Calibri" w:hAnsi="Calibri"/>
                <w:szCs w:val="22"/>
              </w:rPr>
            </w:pPr>
            <w:r w:rsidRPr="0070726D">
              <w:rPr>
                <w:rFonts w:ascii="Calibri" w:hAnsi="Calibri"/>
                <w:sz w:val="22"/>
                <w:szCs w:val="22"/>
              </w:rPr>
              <w:t>Transforms message to a Laboratory Report that is human readable &amp; machine readable</w:t>
            </w:r>
          </w:p>
          <w:p w:rsidR="00F21426" w:rsidRPr="0070726D" w:rsidRDefault="00F21426" w:rsidP="00A47D66">
            <w:pPr>
              <w:numPr>
                <w:ilvl w:val="0"/>
                <w:numId w:val="20"/>
              </w:numPr>
              <w:rPr>
                <w:rFonts w:ascii="Calibri" w:hAnsi="Calibri"/>
                <w:szCs w:val="22"/>
              </w:rPr>
            </w:pPr>
            <w:r w:rsidRPr="0070726D">
              <w:rPr>
                <w:rFonts w:ascii="Calibri" w:hAnsi="Calibri"/>
                <w:sz w:val="22"/>
                <w:szCs w:val="22"/>
              </w:rPr>
              <w:t>Translates the local codes to LOINC codes (if necessary)</w:t>
            </w:r>
          </w:p>
          <w:p w:rsidR="00F21426" w:rsidRPr="0070726D" w:rsidRDefault="00F21426" w:rsidP="00A47D66">
            <w:pPr>
              <w:numPr>
                <w:ilvl w:val="0"/>
                <w:numId w:val="20"/>
              </w:numPr>
              <w:rPr>
                <w:rFonts w:ascii="Calibri" w:hAnsi="Calibri"/>
                <w:szCs w:val="22"/>
              </w:rPr>
            </w:pPr>
            <w:r w:rsidRPr="0070726D">
              <w:rPr>
                <w:rFonts w:ascii="Calibri" w:hAnsi="Calibri"/>
                <w:sz w:val="22"/>
                <w:szCs w:val="22"/>
              </w:rPr>
              <w:t>Registers the laboratory result in the HIE for provider for continuity of care</w:t>
            </w:r>
          </w:p>
          <w:p w:rsidR="00F21426" w:rsidRPr="0070726D" w:rsidRDefault="00F21426" w:rsidP="00A47D66">
            <w:pPr>
              <w:numPr>
                <w:ilvl w:val="0"/>
                <w:numId w:val="20"/>
              </w:numPr>
              <w:rPr>
                <w:rFonts w:ascii="Calibri" w:hAnsi="Calibri"/>
                <w:szCs w:val="22"/>
              </w:rPr>
            </w:pPr>
            <w:r w:rsidRPr="0070726D">
              <w:rPr>
                <w:rFonts w:ascii="Calibri" w:hAnsi="Calibri"/>
                <w:sz w:val="22"/>
                <w:szCs w:val="22"/>
              </w:rPr>
              <w:t>Analyzes the result content to determine whether the result is a reportable event,</w:t>
            </w:r>
          </w:p>
          <w:p w:rsidR="00F21426" w:rsidRPr="0070726D" w:rsidRDefault="00F21426" w:rsidP="00A47D66">
            <w:pPr>
              <w:numPr>
                <w:ilvl w:val="0"/>
                <w:numId w:val="20"/>
              </w:numPr>
              <w:rPr>
                <w:rFonts w:ascii="Calibri" w:hAnsi="Calibri"/>
                <w:szCs w:val="22"/>
              </w:rPr>
            </w:pPr>
            <w:r w:rsidRPr="0070726D">
              <w:rPr>
                <w:rFonts w:ascii="Calibri" w:hAnsi="Calibri"/>
                <w:sz w:val="22"/>
                <w:szCs w:val="22"/>
              </w:rPr>
              <w:t>Sends the laboratory result to Public Health Infectious Disease Registry as a reportable condition.</w:t>
            </w:r>
          </w:p>
          <w:p w:rsidR="00F21426" w:rsidRPr="0070726D" w:rsidRDefault="00F21426" w:rsidP="00A47D66">
            <w:pPr>
              <w:numPr>
                <w:ilvl w:val="0"/>
                <w:numId w:val="20"/>
              </w:numPr>
              <w:rPr>
                <w:rFonts w:ascii="Calibri" w:hAnsi="Calibri"/>
                <w:szCs w:val="22"/>
              </w:rPr>
            </w:pPr>
            <w:r w:rsidRPr="0070726D">
              <w:rPr>
                <w:rFonts w:ascii="Calibri" w:hAnsi="Calibri"/>
                <w:sz w:val="22"/>
                <w:szCs w:val="22"/>
              </w:rPr>
              <w:t>Sends notification of document availability to public health of the town where the patient resides for follow-up (TO STATE PUBLIC HEALTH TOO?)</w:t>
            </w:r>
          </w:p>
        </w:tc>
      </w:tr>
      <w:tr w:rsidR="00F21426" w:rsidRPr="00A47D66" w:rsidTr="00A47D66">
        <w:tc>
          <w:tcPr>
            <w:tcW w:w="1548" w:type="dxa"/>
          </w:tcPr>
          <w:p w:rsidR="00F21426" w:rsidRPr="0070726D" w:rsidRDefault="00F21426">
            <w:pPr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5</w:t>
            </w:r>
          </w:p>
        </w:tc>
        <w:tc>
          <w:tcPr>
            <w:tcW w:w="13140" w:type="dxa"/>
          </w:tcPr>
          <w:p w:rsidR="00F21426" w:rsidRPr="0070726D" w:rsidRDefault="00F21426" w:rsidP="00E740A5">
            <w:pPr>
              <w:rPr>
                <w:rFonts w:ascii="Calibri" w:hAnsi="Calibri"/>
                <w:szCs w:val="22"/>
              </w:rPr>
            </w:pPr>
            <w:r w:rsidRPr="0070726D">
              <w:rPr>
                <w:rFonts w:ascii="Calibri" w:hAnsi="Calibri"/>
                <w:sz w:val="22"/>
                <w:szCs w:val="22"/>
              </w:rPr>
              <w:t>Public Health Infrastructure Services are Provided for Form Management and Vocabulary Value Sets</w:t>
            </w:r>
          </w:p>
        </w:tc>
      </w:tr>
      <w:tr w:rsidR="00F21426" w:rsidRPr="00A47D66" w:rsidTr="00A47D66">
        <w:tc>
          <w:tcPr>
            <w:tcW w:w="1548" w:type="dxa"/>
          </w:tcPr>
          <w:p w:rsidR="00F21426" w:rsidRPr="0070726D" w:rsidRDefault="00F21426">
            <w:pPr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6</w:t>
            </w:r>
          </w:p>
        </w:tc>
        <w:tc>
          <w:tcPr>
            <w:tcW w:w="13140" w:type="dxa"/>
          </w:tcPr>
          <w:p w:rsidR="00F21426" w:rsidRPr="0070726D" w:rsidRDefault="00F21426" w:rsidP="00E740A5">
            <w:pPr>
              <w:rPr>
                <w:rFonts w:ascii="Calibri" w:hAnsi="Calibri"/>
                <w:szCs w:val="22"/>
              </w:rPr>
            </w:pPr>
            <w:r w:rsidRPr="0070726D">
              <w:rPr>
                <w:rFonts w:ascii="Calibri" w:hAnsi="Calibri"/>
                <w:sz w:val="22"/>
                <w:szCs w:val="22"/>
              </w:rPr>
              <w:t xml:space="preserve">Public Health Infectious Disease Registry receives reports from Provider EHR and LIMS via the HIE: </w:t>
            </w:r>
          </w:p>
          <w:p w:rsidR="00F21426" w:rsidRPr="009B3F07" w:rsidRDefault="00F21426" w:rsidP="009B3F07">
            <w:pPr>
              <w:numPr>
                <w:ilvl w:val="0"/>
                <w:numId w:val="22"/>
              </w:numPr>
              <w:rPr>
                <w:rFonts w:ascii="Calibri" w:hAnsi="Calibri"/>
                <w:szCs w:val="22"/>
              </w:rPr>
            </w:pPr>
            <w:r w:rsidRPr="0070726D">
              <w:rPr>
                <w:rFonts w:ascii="Calibri" w:hAnsi="Calibri"/>
                <w:sz w:val="22"/>
                <w:szCs w:val="22"/>
              </w:rPr>
              <w:t>State Epidemiologist monitors the number of cases through visualization tools</w:t>
            </w:r>
            <w:r w:rsidRPr="009B3F07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:rsidR="00F21426" w:rsidRPr="00945F2F" w:rsidRDefault="00F21426" w:rsidP="00945F2F">
      <w:pPr>
        <w:rPr>
          <w:rFonts w:ascii="Calibri" w:hAnsi="Calibri"/>
          <w:b/>
          <w:szCs w:val="24"/>
        </w:rPr>
      </w:pPr>
    </w:p>
    <w:p w:rsidR="00F21426" w:rsidRDefault="00F21426" w:rsidP="00E71114">
      <w:pPr>
        <w:rPr>
          <w:b/>
        </w:rPr>
      </w:pPr>
      <w:r w:rsidRPr="00790249">
        <w:object w:dxaOrig="10710" w:dyaOrig="8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369.75pt" o:ole="" fillcolor="window">
            <v:imagedata r:id="rId7" o:title=""/>
          </v:shape>
          <o:OLEObject Type="Embed" ProgID="Word.Picture.8" ShapeID="_x0000_i1025" DrawAspect="Content" ObjectID="_1391866667" r:id="rId8"/>
        </w:object>
      </w:r>
    </w:p>
    <w:p w:rsidR="00F21426" w:rsidRDefault="00F21426" w:rsidP="00E71114">
      <w:pPr>
        <w:rPr>
          <w:b/>
        </w:rPr>
      </w:pPr>
    </w:p>
    <w:p w:rsidR="00F21426" w:rsidRDefault="00F21426" w:rsidP="00E71114">
      <w:pPr>
        <w:rPr>
          <w:b/>
        </w:rPr>
      </w:pPr>
    </w:p>
    <w:p w:rsidR="00F21426" w:rsidRDefault="00F21426" w:rsidP="00E71114">
      <w:pPr>
        <w:rPr>
          <w:b/>
        </w:rPr>
      </w:pPr>
    </w:p>
    <w:p w:rsidR="00F21426" w:rsidRDefault="00F21426" w:rsidP="00E71114">
      <w:pPr>
        <w:rPr>
          <w:b/>
        </w:rPr>
      </w:pPr>
    </w:p>
    <w:p w:rsidR="00F21426" w:rsidRDefault="00F21426" w:rsidP="00E71114">
      <w:pPr>
        <w:rPr>
          <w:b/>
        </w:rPr>
      </w:pPr>
    </w:p>
    <w:p w:rsidR="00F21426" w:rsidRDefault="00F21426" w:rsidP="00E71114">
      <w:pPr>
        <w:rPr>
          <w:b/>
        </w:rPr>
      </w:pPr>
    </w:p>
    <w:tbl>
      <w:tblPr>
        <w:tblW w:w="8740" w:type="dxa"/>
        <w:tblInd w:w="94" w:type="dxa"/>
        <w:tblLook w:val="00A0"/>
      </w:tblPr>
      <w:tblGrid>
        <w:gridCol w:w="1760"/>
        <w:gridCol w:w="5120"/>
        <w:gridCol w:w="1860"/>
      </w:tblGrid>
      <w:tr w:rsidR="00F21426" w:rsidRPr="00C73302" w:rsidTr="003C168E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C7330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C7330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System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C7330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Company</w:t>
            </w:r>
          </w:p>
        </w:tc>
      </w:tr>
      <w:tr w:rsidR="00F21426" w:rsidRPr="00C73302" w:rsidTr="003C168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C73302">
              <w:rPr>
                <w:rFonts w:ascii="Calibri" w:hAnsi="Calibri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Electronic Health Record (EHR)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Allscripts</w:t>
            </w:r>
          </w:p>
        </w:tc>
      </w:tr>
      <w:tr w:rsidR="00F21426" w:rsidRPr="00C73302" w:rsidTr="003C168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C73302">
              <w:rPr>
                <w:rFonts w:ascii="Calibri" w:hAnsi="Calibri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3C168E" w:rsidRDefault="00F21426" w:rsidP="00BE65F4">
            <w:pPr>
              <w:spacing w:befor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68E">
              <w:rPr>
                <w:rFonts w:ascii="Calibri" w:hAnsi="Calibri"/>
                <w:color w:val="000000"/>
                <w:sz w:val="22"/>
                <w:szCs w:val="22"/>
              </w:rPr>
              <w:t>Laboratory Information System (LIS)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BE65F4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C73302">
              <w:rPr>
                <w:rFonts w:ascii="Calibri" w:hAnsi="Calibri"/>
                <w:color w:val="000000"/>
                <w:sz w:val="22"/>
                <w:szCs w:val="22"/>
              </w:rPr>
              <w:t>Axway</w:t>
            </w:r>
          </w:p>
        </w:tc>
      </w:tr>
      <w:tr w:rsidR="00F21426" w:rsidRPr="00C73302" w:rsidTr="003C168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C73302">
              <w:rPr>
                <w:rFonts w:ascii="Calibri" w:hAnsi="Calibri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556D25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Electronic Health Record (EHR)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Allscripts</w:t>
            </w:r>
          </w:p>
        </w:tc>
      </w:tr>
      <w:tr w:rsidR="00F21426" w:rsidRPr="00C73302" w:rsidTr="003C168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C73302">
              <w:rPr>
                <w:rFonts w:ascii="Calibri" w:hAnsi="Calibri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2670BE" w:rsidRDefault="00F21426" w:rsidP="00D612D8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Public Health Information eXchange (PHIX)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D97C75" w:rsidRDefault="00F21426" w:rsidP="00D612D8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CDC</w:t>
            </w:r>
          </w:p>
        </w:tc>
      </w:tr>
      <w:tr w:rsidR="00F21426" w:rsidRPr="00C73302" w:rsidTr="003C168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2670BE" w:rsidRDefault="00F21426" w:rsidP="00BE4FD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Case Management – Forms Management System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OZ Systems</w:t>
            </w:r>
          </w:p>
        </w:tc>
      </w:tr>
      <w:tr w:rsidR="00F21426" w:rsidRPr="00C73302" w:rsidTr="003C168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BE4FD1" w:rsidRDefault="00F21426" w:rsidP="00C73302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E4FD1">
              <w:rPr>
                <w:rFonts w:ascii="Calibri" w:hAnsi="Calibri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2670BE" w:rsidRDefault="00F21426" w:rsidP="00C73302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Public Health Infectious Disease System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BE4FD1" w:rsidRDefault="00F21426" w:rsidP="00C73302">
            <w:pPr>
              <w:spacing w:before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E4FD1">
              <w:rPr>
                <w:rFonts w:ascii="Calibri" w:hAnsi="Calibri"/>
                <w:color w:val="000000"/>
                <w:sz w:val="22"/>
                <w:szCs w:val="22"/>
              </w:rPr>
              <w:t>CDC</w:t>
            </w:r>
          </w:p>
        </w:tc>
      </w:tr>
    </w:tbl>
    <w:p w:rsidR="00F21426" w:rsidRDefault="00F21426" w:rsidP="00E71114">
      <w:pPr>
        <w:rPr>
          <w:b/>
        </w:rPr>
      </w:pPr>
      <w:r>
        <w:rPr>
          <w:b/>
        </w:rPr>
        <w:t>Infrastructure</w:t>
      </w:r>
    </w:p>
    <w:tbl>
      <w:tblPr>
        <w:tblW w:w="10740" w:type="dxa"/>
        <w:tblInd w:w="94" w:type="dxa"/>
        <w:tblLook w:val="00A0"/>
      </w:tblPr>
      <w:tblGrid>
        <w:gridCol w:w="960"/>
        <w:gridCol w:w="4160"/>
        <w:gridCol w:w="2200"/>
        <w:gridCol w:w="3420"/>
      </w:tblGrid>
      <w:tr w:rsidR="00F21426" w:rsidRPr="00C73302" w:rsidTr="003C168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C7330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C7330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Infra Role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C7330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Company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C7330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System</w:t>
            </w:r>
          </w:p>
        </w:tc>
      </w:tr>
      <w:tr w:rsidR="00F21426" w:rsidRPr="00C73302" w:rsidTr="003C16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C73302">
              <w:rPr>
                <w:rFonts w:ascii="Calibri" w:hAnsi="Calibri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Registry (with Multi-patient Query - MPQ)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Vangent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rPr>
                <w:rFonts w:ascii="Calibri" w:hAnsi="Calibri"/>
                <w:color w:val="000000"/>
                <w:szCs w:val="22"/>
              </w:rPr>
            </w:pPr>
            <w:r w:rsidRPr="00C73302">
              <w:rPr>
                <w:rFonts w:ascii="Calibri" w:hAnsi="Calibri"/>
                <w:color w:val="000000"/>
                <w:sz w:val="22"/>
                <w:szCs w:val="22"/>
              </w:rPr>
              <w:t>XDSb_REG</w:t>
            </w:r>
          </w:p>
        </w:tc>
      </w:tr>
      <w:tr w:rsidR="00F21426" w:rsidRPr="00C73302" w:rsidTr="003C16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Repository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Vangent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XDSb_REP</w:t>
            </w:r>
          </w:p>
        </w:tc>
      </w:tr>
      <w:tr w:rsidR="00F21426" w:rsidRPr="00C73302" w:rsidTr="003C16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C73302">
              <w:rPr>
                <w:rFonts w:ascii="Calibri" w:hAnsi="Calibri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Patient Identifier Cross-Referencing (PIX)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rPr>
                <w:rFonts w:ascii="Calibri" w:hAnsi="Calibri"/>
                <w:color w:val="000000"/>
                <w:szCs w:val="22"/>
              </w:rPr>
            </w:pPr>
            <w:r w:rsidRPr="00C73302">
              <w:rPr>
                <w:rFonts w:ascii="Calibri" w:hAnsi="Calibri"/>
                <w:color w:val="000000"/>
                <w:sz w:val="22"/>
                <w:szCs w:val="22"/>
              </w:rPr>
              <w:t>Oracle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426" w:rsidRPr="00C73302" w:rsidRDefault="00F21426" w:rsidP="00C73302">
            <w:pPr>
              <w:spacing w:before="0"/>
              <w:rPr>
                <w:rFonts w:ascii="Calibri" w:hAnsi="Calibri"/>
                <w:color w:val="000000"/>
                <w:szCs w:val="22"/>
              </w:rPr>
            </w:pPr>
            <w:r w:rsidRPr="00C73302">
              <w:rPr>
                <w:rFonts w:ascii="Calibri" w:hAnsi="Calibri"/>
                <w:color w:val="000000"/>
                <w:sz w:val="22"/>
                <w:szCs w:val="22"/>
              </w:rPr>
              <w:t>PIX_X_REF_MGR</w:t>
            </w:r>
          </w:p>
        </w:tc>
      </w:tr>
    </w:tbl>
    <w:p w:rsidR="00F21426" w:rsidRPr="00E71114" w:rsidRDefault="00F21426" w:rsidP="00E71114">
      <w:pPr>
        <w:rPr>
          <w:b/>
        </w:rPr>
      </w:pPr>
    </w:p>
    <w:sectPr w:rsidR="00F21426" w:rsidRPr="00E71114" w:rsidSect="00EB68F4">
      <w:headerReference w:type="default" r:id="rId9"/>
      <w:footerReference w:type="default" r:id="rId10"/>
      <w:type w:val="continuous"/>
      <w:pgSz w:w="15840" w:h="12240" w:orient="landscape" w:code="1"/>
      <w:pgMar w:top="1152" w:right="1152" w:bottom="1152" w:left="720" w:header="720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426" w:rsidRDefault="00F21426" w:rsidP="00F93667">
      <w:pPr>
        <w:spacing w:before="0"/>
      </w:pPr>
      <w:r>
        <w:separator/>
      </w:r>
    </w:p>
  </w:endnote>
  <w:endnote w:type="continuationSeparator" w:id="0">
    <w:p w:rsidR="00F21426" w:rsidRDefault="00F21426" w:rsidP="00F93667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altName w:val="Arial"/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altName w:val="Calisto MT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?l?r ??’c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Times New Roman"/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426" w:rsidRPr="00C63D9D" w:rsidRDefault="00F21426">
    <w:pPr>
      <w:pStyle w:val="Footer"/>
      <w:rPr>
        <w:sz w:val="16"/>
        <w:szCs w:val="16"/>
      </w:rPr>
    </w:pPr>
    <w:r w:rsidRPr="00C63D9D">
      <w:rPr>
        <w:sz w:val="16"/>
        <w:szCs w:val="16"/>
      </w:rPr>
      <w:t>© HIMSS10 Interoperability Showcase</w:t>
    </w:r>
    <w:r w:rsidRPr="00C63D9D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C63D9D">
      <w:rPr>
        <w:sz w:val="16"/>
        <w:szCs w:val="16"/>
      </w:rPr>
      <w:t xml:space="preserve">  Page </w:t>
    </w:r>
    <w:r w:rsidRPr="00C63D9D">
      <w:rPr>
        <w:rStyle w:val="PageNumber"/>
        <w:sz w:val="16"/>
        <w:szCs w:val="16"/>
      </w:rPr>
      <w:fldChar w:fldCharType="begin"/>
    </w:r>
    <w:r w:rsidRPr="00C63D9D">
      <w:rPr>
        <w:rStyle w:val="PageNumber"/>
        <w:sz w:val="16"/>
        <w:szCs w:val="16"/>
      </w:rPr>
      <w:instrText xml:space="preserve"> PAGE </w:instrText>
    </w:r>
    <w:r w:rsidRPr="00C63D9D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63D9D">
      <w:rPr>
        <w:rStyle w:val="PageNumber"/>
        <w:sz w:val="16"/>
        <w:szCs w:val="16"/>
      </w:rPr>
      <w:fldChar w:fldCharType="end"/>
    </w:r>
    <w:r w:rsidRPr="00C63D9D">
      <w:rPr>
        <w:rStyle w:val="PageNumber"/>
        <w:sz w:val="16"/>
        <w:szCs w:val="16"/>
      </w:rPr>
      <w:t>/</w:t>
    </w:r>
    <w:r w:rsidRPr="00C63D9D">
      <w:rPr>
        <w:rStyle w:val="PageNumber"/>
        <w:sz w:val="16"/>
        <w:szCs w:val="16"/>
      </w:rPr>
      <w:fldChar w:fldCharType="begin"/>
    </w:r>
    <w:r w:rsidRPr="00C63D9D">
      <w:rPr>
        <w:rStyle w:val="PageNumber"/>
        <w:sz w:val="16"/>
        <w:szCs w:val="16"/>
      </w:rPr>
      <w:instrText xml:space="preserve"> NUMPAGES </w:instrText>
    </w:r>
    <w:r w:rsidRPr="00C63D9D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3</w:t>
    </w:r>
    <w:r w:rsidRPr="00C63D9D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426" w:rsidRDefault="00F21426" w:rsidP="00F93667">
      <w:pPr>
        <w:spacing w:before="0"/>
      </w:pPr>
      <w:r>
        <w:separator/>
      </w:r>
    </w:p>
  </w:footnote>
  <w:footnote w:type="continuationSeparator" w:id="0">
    <w:p w:rsidR="00F21426" w:rsidRDefault="00F21426" w:rsidP="00F93667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426" w:rsidRDefault="00F2142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A229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9B9A0C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876830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ED22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2"/>
    <w:multiLevelType w:val="singleLevel"/>
    <w:tmpl w:val="3176DB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6A30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6D50238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cs="Times New Roman"/>
      </w:rPr>
    </w:lvl>
  </w:abstractNum>
  <w:abstractNum w:abstractNumId="7">
    <w:nsid w:val="FFFFFF89"/>
    <w:multiLevelType w:val="singleLevel"/>
    <w:tmpl w:val="49EC66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9775666"/>
    <w:multiLevelType w:val="hybridMultilevel"/>
    <w:tmpl w:val="84E6F762"/>
    <w:lvl w:ilvl="0" w:tplc="FC3AE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10CF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77A2D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CD362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272AF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3E60B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A3A98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9DA38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2CCB9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57BA4D16"/>
    <w:multiLevelType w:val="multilevel"/>
    <w:tmpl w:val="11682D80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AppendixHeading2"/>
      <w:lvlText w:val="%1.%2 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Appendix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0">
    <w:nsid w:val="59891E81"/>
    <w:multiLevelType w:val="hybridMultilevel"/>
    <w:tmpl w:val="ED8A4842"/>
    <w:lvl w:ilvl="0" w:tplc="94D07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1618F5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FA0DC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1637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CEA8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888EC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55A2A9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B36E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FAA35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62150EC1"/>
    <w:multiLevelType w:val="multilevel"/>
    <w:tmpl w:val="B71652E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6E3E1789"/>
    <w:multiLevelType w:val="hybridMultilevel"/>
    <w:tmpl w:val="5594A980"/>
    <w:lvl w:ilvl="0" w:tplc="11CAC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02871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ABCCA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056A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6E6B2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DCB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A00E2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D1AD8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52C04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7DFE4A4A"/>
    <w:multiLevelType w:val="hybridMultilevel"/>
    <w:tmpl w:val="81FAD39E"/>
    <w:lvl w:ilvl="0" w:tplc="1682C4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928B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75427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298E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46CF7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56096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33672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998D2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538A2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6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7"/>
  </w:num>
  <w:num w:numId="16">
    <w:abstractNumId w:val="5"/>
  </w:num>
  <w:num w:numId="17">
    <w:abstractNumId w:val="9"/>
  </w:num>
  <w:num w:numId="18">
    <w:abstractNumId w:val="11"/>
  </w:num>
  <w:num w:numId="19">
    <w:abstractNumId w:val="12"/>
  </w:num>
  <w:num w:numId="20">
    <w:abstractNumId w:val="13"/>
  </w:num>
  <w:num w:numId="21">
    <w:abstractNumId w:val="8"/>
  </w:num>
  <w:num w:numId="22">
    <w:abstractNumId w:val="1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13B1"/>
    <w:rsid w:val="000001AF"/>
    <w:rsid w:val="00000594"/>
    <w:rsid w:val="000009F3"/>
    <w:rsid w:val="00000BFC"/>
    <w:rsid w:val="00000F81"/>
    <w:rsid w:val="000012FA"/>
    <w:rsid w:val="000018BE"/>
    <w:rsid w:val="00001E80"/>
    <w:rsid w:val="00001EFE"/>
    <w:rsid w:val="00001F35"/>
    <w:rsid w:val="0000363C"/>
    <w:rsid w:val="00003FE6"/>
    <w:rsid w:val="00004286"/>
    <w:rsid w:val="000042A1"/>
    <w:rsid w:val="0000550E"/>
    <w:rsid w:val="000055E4"/>
    <w:rsid w:val="00006775"/>
    <w:rsid w:val="00006FB0"/>
    <w:rsid w:val="00007132"/>
    <w:rsid w:val="000073F3"/>
    <w:rsid w:val="000076D6"/>
    <w:rsid w:val="00007FCA"/>
    <w:rsid w:val="000101B2"/>
    <w:rsid w:val="00010432"/>
    <w:rsid w:val="0001078D"/>
    <w:rsid w:val="00010B5F"/>
    <w:rsid w:val="000121D9"/>
    <w:rsid w:val="00013A54"/>
    <w:rsid w:val="00013E9C"/>
    <w:rsid w:val="000143C7"/>
    <w:rsid w:val="000145E4"/>
    <w:rsid w:val="00014E3B"/>
    <w:rsid w:val="0001565C"/>
    <w:rsid w:val="00016726"/>
    <w:rsid w:val="00020886"/>
    <w:rsid w:val="00020C01"/>
    <w:rsid w:val="00020C6C"/>
    <w:rsid w:val="00020CE9"/>
    <w:rsid w:val="00021EA3"/>
    <w:rsid w:val="00022097"/>
    <w:rsid w:val="00022508"/>
    <w:rsid w:val="000229CB"/>
    <w:rsid w:val="00022FA5"/>
    <w:rsid w:val="00023A4B"/>
    <w:rsid w:val="00023D7E"/>
    <w:rsid w:val="00023DCC"/>
    <w:rsid w:val="000247A8"/>
    <w:rsid w:val="00024812"/>
    <w:rsid w:val="000251FF"/>
    <w:rsid w:val="000253C6"/>
    <w:rsid w:val="00025442"/>
    <w:rsid w:val="00025C67"/>
    <w:rsid w:val="000261AC"/>
    <w:rsid w:val="00026246"/>
    <w:rsid w:val="0002767B"/>
    <w:rsid w:val="00027D04"/>
    <w:rsid w:val="00027DC3"/>
    <w:rsid w:val="00027F81"/>
    <w:rsid w:val="00030098"/>
    <w:rsid w:val="00031245"/>
    <w:rsid w:val="000317FA"/>
    <w:rsid w:val="00031DBB"/>
    <w:rsid w:val="000327BF"/>
    <w:rsid w:val="00033604"/>
    <w:rsid w:val="00033D62"/>
    <w:rsid w:val="00035E7D"/>
    <w:rsid w:val="00036C33"/>
    <w:rsid w:val="00036D4F"/>
    <w:rsid w:val="00037891"/>
    <w:rsid w:val="0004213F"/>
    <w:rsid w:val="000426AC"/>
    <w:rsid w:val="00043145"/>
    <w:rsid w:val="00043213"/>
    <w:rsid w:val="000432C7"/>
    <w:rsid w:val="000435D5"/>
    <w:rsid w:val="00043A08"/>
    <w:rsid w:val="00044591"/>
    <w:rsid w:val="000449CB"/>
    <w:rsid w:val="00044EC7"/>
    <w:rsid w:val="00045316"/>
    <w:rsid w:val="000459A5"/>
    <w:rsid w:val="00045E5A"/>
    <w:rsid w:val="00045F63"/>
    <w:rsid w:val="000460C4"/>
    <w:rsid w:val="00046853"/>
    <w:rsid w:val="00046D61"/>
    <w:rsid w:val="00047C19"/>
    <w:rsid w:val="000514E4"/>
    <w:rsid w:val="00051C4A"/>
    <w:rsid w:val="000521AC"/>
    <w:rsid w:val="0005227A"/>
    <w:rsid w:val="00052C25"/>
    <w:rsid w:val="00053D18"/>
    <w:rsid w:val="00054B46"/>
    <w:rsid w:val="00055988"/>
    <w:rsid w:val="00055FE7"/>
    <w:rsid w:val="00056542"/>
    <w:rsid w:val="000575A3"/>
    <w:rsid w:val="00057928"/>
    <w:rsid w:val="00057FED"/>
    <w:rsid w:val="00060547"/>
    <w:rsid w:val="00060F6C"/>
    <w:rsid w:val="000618ED"/>
    <w:rsid w:val="000626C6"/>
    <w:rsid w:val="000637DB"/>
    <w:rsid w:val="000643B0"/>
    <w:rsid w:val="00064A74"/>
    <w:rsid w:val="00064B95"/>
    <w:rsid w:val="00065B13"/>
    <w:rsid w:val="00065FC1"/>
    <w:rsid w:val="000662F2"/>
    <w:rsid w:val="00066498"/>
    <w:rsid w:val="0006701F"/>
    <w:rsid w:val="00067C79"/>
    <w:rsid w:val="00070269"/>
    <w:rsid w:val="00070CA5"/>
    <w:rsid w:val="00072645"/>
    <w:rsid w:val="00072684"/>
    <w:rsid w:val="0007298B"/>
    <w:rsid w:val="00073FA0"/>
    <w:rsid w:val="00074773"/>
    <w:rsid w:val="00074E0F"/>
    <w:rsid w:val="00075350"/>
    <w:rsid w:val="00075D90"/>
    <w:rsid w:val="00075F1D"/>
    <w:rsid w:val="000769E6"/>
    <w:rsid w:val="00076A7E"/>
    <w:rsid w:val="0007740B"/>
    <w:rsid w:val="00077F86"/>
    <w:rsid w:val="00080279"/>
    <w:rsid w:val="000802F3"/>
    <w:rsid w:val="00080AFF"/>
    <w:rsid w:val="000812C9"/>
    <w:rsid w:val="000816DF"/>
    <w:rsid w:val="00081B78"/>
    <w:rsid w:val="00081F1E"/>
    <w:rsid w:val="00082142"/>
    <w:rsid w:val="000825D6"/>
    <w:rsid w:val="0008343D"/>
    <w:rsid w:val="00083F93"/>
    <w:rsid w:val="000841C7"/>
    <w:rsid w:val="00084968"/>
    <w:rsid w:val="00084CCE"/>
    <w:rsid w:val="00085174"/>
    <w:rsid w:val="00085447"/>
    <w:rsid w:val="00085EA0"/>
    <w:rsid w:val="0008638A"/>
    <w:rsid w:val="00086D7C"/>
    <w:rsid w:val="000875B9"/>
    <w:rsid w:val="0008799B"/>
    <w:rsid w:val="00087C91"/>
    <w:rsid w:val="00087F86"/>
    <w:rsid w:val="00090AD6"/>
    <w:rsid w:val="000912C0"/>
    <w:rsid w:val="00091455"/>
    <w:rsid w:val="00091C0F"/>
    <w:rsid w:val="00093DDE"/>
    <w:rsid w:val="00093DE3"/>
    <w:rsid w:val="000942A4"/>
    <w:rsid w:val="000945DE"/>
    <w:rsid w:val="0009487F"/>
    <w:rsid w:val="00095795"/>
    <w:rsid w:val="00095B1E"/>
    <w:rsid w:val="00095E6C"/>
    <w:rsid w:val="00096A0B"/>
    <w:rsid w:val="00096D4B"/>
    <w:rsid w:val="0009704D"/>
    <w:rsid w:val="000A0C7C"/>
    <w:rsid w:val="000A104A"/>
    <w:rsid w:val="000A1295"/>
    <w:rsid w:val="000A1379"/>
    <w:rsid w:val="000A18FF"/>
    <w:rsid w:val="000A1BDE"/>
    <w:rsid w:val="000A223D"/>
    <w:rsid w:val="000A250E"/>
    <w:rsid w:val="000A2987"/>
    <w:rsid w:val="000A3166"/>
    <w:rsid w:val="000A3B84"/>
    <w:rsid w:val="000A3F12"/>
    <w:rsid w:val="000A589F"/>
    <w:rsid w:val="000A60C7"/>
    <w:rsid w:val="000A6B29"/>
    <w:rsid w:val="000A7929"/>
    <w:rsid w:val="000B027E"/>
    <w:rsid w:val="000B0F2B"/>
    <w:rsid w:val="000B23EB"/>
    <w:rsid w:val="000B2FDF"/>
    <w:rsid w:val="000B304A"/>
    <w:rsid w:val="000B325F"/>
    <w:rsid w:val="000B3C64"/>
    <w:rsid w:val="000B4110"/>
    <w:rsid w:val="000B43D1"/>
    <w:rsid w:val="000B44F9"/>
    <w:rsid w:val="000B463C"/>
    <w:rsid w:val="000B4A05"/>
    <w:rsid w:val="000B53F8"/>
    <w:rsid w:val="000B54D5"/>
    <w:rsid w:val="000B5555"/>
    <w:rsid w:val="000B5D0E"/>
    <w:rsid w:val="000B63F9"/>
    <w:rsid w:val="000B6E3D"/>
    <w:rsid w:val="000B7198"/>
    <w:rsid w:val="000B7487"/>
    <w:rsid w:val="000B75D5"/>
    <w:rsid w:val="000B777E"/>
    <w:rsid w:val="000C051F"/>
    <w:rsid w:val="000C0AFD"/>
    <w:rsid w:val="000C13A9"/>
    <w:rsid w:val="000C2772"/>
    <w:rsid w:val="000C281C"/>
    <w:rsid w:val="000C298A"/>
    <w:rsid w:val="000C2F04"/>
    <w:rsid w:val="000C3F2E"/>
    <w:rsid w:val="000C3F75"/>
    <w:rsid w:val="000C5AAB"/>
    <w:rsid w:val="000C5D27"/>
    <w:rsid w:val="000C5F6F"/>
    <w:rsid w:val="000C78E9"/>
    <w:rsid w:val="000C7E35"/>
    <w:rsid w:val="000D125F"/>
    <w:rsid w:val="000D1399"/>
    <w:rsid w:val="000D1ADD"/>
    <w:rsid w:val="000D1DF5"/>
    <w:rsid w:val="000D2C0B"/>
    <w:rsid w:val="000D2D03"/>
    <w:rsid w:val="000D3259"/>
    <w:rsid w:val="000D35DD"/>
    <w:rsid w:val="000D4003"/>
    <w:rsid w:val="000D42A7"/>
    <w:rsid w:val="000D42F1"/>
    <w:rsid w:val="000D46A1"/>
    <w:rsid w:val="000D47A5"/>
    <w:rsid w:val="000D519D"/>
    <w:rsid w:val="000D51B5"/>
    <w:rsid w:val="000D5A2E"/>
    <w:rsid w:val="000D5EFE"/>
    <w:rsid w:val="000D68EC"/>
    <w:rsid w:val="000E1F43"/>
    <w:rsid w:val="000E4268"/>
    <w:rsid w:val="000E43BE"/>
    <w:rsid w:val="000E43CE"/>
    <w:rsid w:val="000E54B5"/>
    <w:rsid w:val="000E5AD0"/>
    <w:rsid w:val="000E5E5C"/>
    <w:rsid w:val="000E6A66"/>
    <w:rsid w:val="000E70F4"/>
    <w:rsid w:val="000E71EA"/>
    <w:rsid w:val="000E7AC7"/>
    <w:rsid w:val="000F042E"/>
    <w:rsid w:val="000F0DAD"/>
    <w:rsid w:val="000F16B1"/>
    <w:rsid w:val="000F1B72"/>
    <w:rsid w:val="000F2853"/>
    <w:rsid w:val="000F3CA8"/>
    <w:rsid w:val="000F4771"/>
    <w:rsid w:val="000F4D97"/>
    <w:rsid w:val="000F52C5"/>
    <w:rsid w:val="000F56BE"/>
    <w:rsid w:val="000F628A"/>
    <w:rsid w:val="000F65BA"/>
    <w:rsid w:val="000F6847"/>
    <w:rsid w:val="001001BC"/>
    <w:rsid w:val="00100744"/>
    <w:rsid w:val="0010216C"/>
    <w:rsid w:val="00102D7C"/>
    <w:rsid w:val="001030B6"/>
    <w:rsid w:val="0010373D"/>
    <w:rsid w:val="00103B1D"/>
    <w:rsid w:val="00103ECA"/>
    <w:rsid w:val="001042B3"/>
    <w:rsid w:val="001042B8"/>
    <w:rsid w:val="00106EA4"/>
    <w:rsid w:val="00107609"/>
    <w:rsid w:val="0010790D"/>
    <w:rsid w:val="0011040B"/>
    <w:rsid w:val="0011057F"/>
    <w:rsid w:val="001108E4"/>
    <w:rsid w:val="00110E4B"/>
    <w:rsid w:val="00111D48"/>
    <w:rsid w:val="0011227E"/>
    <w:rsid w:val="001122CA"/>
    <w:rsid w:val="0011369E"/>
    <w:rsid w:val="001136CD"/>
    <w:rsid w:val="00113C65"/>
    <w:rsid w:val="001145FE"/>
    <w:rsid w:val="0011468C"/>
    <w:rsid w:val="00114DCB"/>
    <w:rsid w:val="00114FF6"/>
    <w:rsid w:val="001151BB"/>
    <w:rsid w:val="00115606"/>
    <w:rsid w:val="00115D2C"/>
    <w:rsid w:val="001161EE"/>
    <w:rsid w:val="00117FC7"/>
    <w:rsid w:val="00120292"/>
    <w:rsid w:val="001206FE"/>
    <w:rsid w:val="00122196"/>
    <w:rsid w:val="0012312E"/>
    <w:rsid w:val="00123392"/>
    <w:rsid w:val="00124F51"/>
    <w:rsid w:val="001253D0"/>
    <w:rsid w:val="00125E29"/>
    <w:rsid w:val="00126015"/>
    <w:rsid w:val="00126167"/>
    <w:rsid w:val="00126797"/>
    <w:rsid w:val="00126F96"/>
    <w:rsid w:val="001273E7"/>
    <w:rsid w:val="0012782A"/>
    <w:rsid w:val="00127928"/>
    <w:rsid w:val="00127BC2"/>
    <w:rsid w:val="00127EFD"/>
    <w:rsid w:val="00130AF5"/>
    <w:rsid w:val="001316FA"/>
    <w:rsid w:val="00133417"/>
    <w:rsid w:val="001342CE"/>
    <w:rsid w:val="0013430A"/>
    <w:rsid w:val="0013462E"/>
    <w:rsid w:val="00134671"/>
    <w:rsid w:val="00134862"/>
    <w:rsid w:val="001350B9"/>
    <w:rsid w:val="00135914"/>
    <w:rsid w:val="00136A62"/>
    <w:rsid w:val="00136A7C"/>
    <w:rsid w:val="00140251"/>
    <w:rsid w:val="00140402"/>
    <w:rsid w:val="00140A3F"/>
    <w:rsid w:val="001413B1"/>
    <w:rsid w:val="00142710"/>
    <w:rsid w:val="001439F3"/>
    <w:rsid w:val="00144A1C"/>
    <w:rsid w:val="001457C4"/>
    <w:rsid w:val="00145948"/>
    <w:rsid w:val="00146760"/>
    <w:rsid w:val="00146F3F"/>
    <w:rsid w:val="00147249"/>
    <w:rsid w:val="00147D77"/>
    <w:rsid w:val="001500F7"/>
    <w:rsid w:val="00150BBA"/>
    <w:rsid w:val="001516EE"/>
    <w:rsid w:val="001518D8"/>
    <w:rsid w:val="00153140"/>
    <w:rsid w:val="00153490"/>
    <w:rsid w:val="00153CCF"/>
    <w:rsid w:val="00153DC2"/>
    <w:rsid w:val="00154706"/>
    <w:rsid w:val="00154A85"/>
    <w:rsid w:val="00155BB4"/>
    <w:rsid w:val="00156266"/>
    <w:rsid w:val="0015665D"/>
    <w:rsid w:val="00156DAC"/>
    <w:rsid w:val="00156EAC"/>
    <w:rsid w:val="00160143"/>
    <w:rsid w:val="001603F4"/>
    <w:rsid w:val="001606D9"/>
    <w:rsid w:val="00161553"/>
    <w:rsid w:val="001615A6"/>
    <w:rsid w:val="0016165F"/>
    <w:rsid w:val="00161780"/>
    <w:rsid w:val="00161B8C"/>
    <w:rsid w:val="00161CD8"/>
    <w:rsid w:val="00161D2E"/>
    <w:rsid w:val="00162977"/>
    <w:rsid w:val="001636CF"/>
    <w:rsid w:val="0016399D"/>
    <w:rsid w:val="001639D4"/>
    <w:rsid w:val="0016402A"/>
    <w:rsid w:val="00164D27"/>
    <w:rsid w:val="00165AA1"/>
    <w:rsid w:val="00165D1C"/>
    <w:rsid w:val="001660C4"/>
    <w:rsid w:val="0016659E"/>
    <w:rsid w:val="00167074"/>
    <w:rsid w:val="00167ED3"/>
    <w:rsid w:val="00170209"/>
    <w:rsid w:val="0017043E"/>
    <w:rsid w:val="001708E1"/>
    <w:rsid w:val="00170B60"/>
    <w:rsid w:val="001712B4"/>
    <w:rsid w:val="0017169A"/>
    <w:rsid w:val="00171C95"/>
    <w:rsid w:val="0017294A"/>
    <w:rsid w:val="00172EE5"/>
    <w:rsid w:val="00172F5D"/>
    <w:rsid w:val="00173310"/>
    <w:rsid w:val="0017398F"/>
    <w:rsid w:val="00173F61"/>
    <w:rsid w:val="001753A7"/>
    <w:rsid w:val="0017551B"/>
    <w:rsid w:val="00176012"/>
    <w:rsid w:val="0017634A"/>
    <w:rsid w:val="001767B1"/>
    <w:rsid w:val="00176A7B"/>
    <w:rsid w:val="001773BC"/>
    <w:rsid w:val="001776E9"/>
    <w:rsid w:val="001812AA"/>
    <w:rsid w:val="001813B1"/>
    <w:rsid w:val="00181DF3"/>
    <w:rsid w:val="00183975"/>
    <w:rsid w:val="00184788"/>
    <w:rsid w:val="00185664"/>
    <w:rsid w:val="00186B9E"/>
    <w:rsid w:val="00186DE8"/>
    <w:rsid w:val="00187703"/>
    <w:rsid w:val="00187DDE"/>
    <w:rsid w:val="00190620"/>
    <w:rsid w:val="0019120E"/>
    <w:rsid w:val="00191D2A"/>
    <w:rsid w:val="00191E78"/>
    <w:rsid w:val="00191F44"/>
    <w:rsid w:val="0019260A"/>
    <w:rsid w:val="00194048"/>
    <w:rsid w:val="00195794"/>
    <w:rsid w:val="00195998"/>
    <w:rsid w:val="00196146"/>
    <w:rsid w:val="0019658E"/>
    <w:rsid w:val="001966EA"/>
    <w:rsid w:val="00196ABF"/>
    <w:rsid w:val="00196BDE"/>
    <w:rsid w:val="001979F6"/>
    <w:rsid w:val="001A03E4"/>
    <w:rsid w:val="001A07DC"/>
    <w:rsid w:val="001A0DD8"/>
    <w:rsid w:val="001A11D1"/>
    <w:rsid w:val="001A1911"/>
    <w:rsid w:val="001A20CC"/>
    <w:rsid w:val="001A34D8"/>
    <w:rsid w:val="001A3588"/>
    <w:rsid w:val="001A44D8"/>
    <w:rsid w:val="001A453C"/>
    <w:rsid w:val="001A4E99"/>
    <w:rsid w:val="001A59AE"/>
    <w:rsid w:val="001A61FF"/>
    <w:rsid w:val="001A6377"/>
    <w:rsid w:val="001A67CE"/>
    <w:rsid w:val="001A70F9"/>
    <w:rsid w:val="001A720A"/>
    <w:rsid w:val="001B0EC5"/>
    <w:rsid w:val="001B1005"/>
    <w:rsid w:val="001B10BD"/>
    <w:rsid w:val="001B1FA7"/>
    <w:rsid w:val="001B20AC"/>
    <w:rsid w:val="001B282D"/>
    <w:rsid w:val="001B2EFC"/>
    <w:rsid w:val="001B41F1"/>
    <w:rsid w:val="001B420A"/>
    <w:rsid w:val="001B52F0"/>
    <w:rsid w:val="001B60FA"/>
    <w:rsid w:val="001B645A"/>
    <w:rsid w:val="001B652C"/>
    <w:rsid w:val="001B7057"/>
    <w:rsid w:val="001C02EF"/>
    <w:rsid w:val="001C0645"/>
    <w:rsid w:val="001C230F"/>
    <w:rsid w:val="001C27D9"/>
    <w:rsid w:val="001C4062"/>
    <w:rsid w:val="001C43E9"/>
    <w:rsid w:val="001C48F3"/>
    <w:rsid w:val="001C532D"/>
    <w:rsid w:val="001C55BE"/>
    <w:rsid w:val="001C5705"/>
    <w:rsid w:val="001C572A"/>
    <w:rsid w:val="001C596A"/>
    <w:rsid w:val="001C5BF8"/>
    <w:rsid w:val="001C6399"/>
    <w:rsid w:val="001C6D93"/>
    <w:rsid w:val="001C74ED"/>
    <w:rsid w:val="001C76B9"/>
    <w:rsid w:val="001C7F85"/>
    <w:rsid w:val="001D018E"/>
    <w:rsid w:val="001D0501"/>
    <w:rsid w:val="001D15AD"/>
    <w:rsid w:val="001D2488"/>
    <w:rsid w:val="001D2716"/>
    <w:rsid w:val="001D2F36"/>
    <w:rsid w:val="001D3959"/>
    <w:rsid w:val="001D3DBB"/>
    <w:rsid w:val="001D47AA"/>
    <w:rsid w:val="001D490D"/>
    <w:rsid w:val="001D5133"/>
    <w:rsid w:val="001D5B1B"/>
    <w:rsid w:val="001D5DC9"/>
    <w:rsid w:val="001D5E75"/>
    <w:rsid w:val="001D657B"/>
    <w:rsid w:val="001D74C2"/>
    <w:rsid w:val="001D7D01"/>
    <w:rsid w:val="001E0407"/>
    <w:rsid w:val="001E1074"/>
    <w:rsid w:val="001E11F9"/>
    <w:rsid w:val="001E14C7"/>
    <w:rsid w:val="001E2AB6"/>
    <w:rsid w:val="001E3974"/>
    <w:rsid w:val="001E52A5"/>
    <w:rsid w:val="001E551C"/>
    <w:rsid w:val="001E58DF"/>
    <w:rsid w:val="001E5930"/>
    <w:rsid w:val="001E6788"/>
    <w:rsid w:val="001E68A0"/>
    <w:rsid w:val="001E732F"/>
    <w:rsid w:val="001F12EC"/>
    <w:rsid w:val="001F13DD"/>
    <w:rsid w:val="001F1F49"/>
    <w:rsid w:val="001F27A9"/>
    <w:rsid w:val="001F2B59"/>
    <w:rsid w:val="001F333B"/>
    <w:rsid w:val="001F3758"/>
    <w:rsid w:val="001F3836"/>
    <w:rsid w:val="001F3AE7"/>
    <w:rsid w:val="001F45DB"/>
    <w:rsid w:val="001F4D0C"/>
    <w:rsid w:val="001F4D9F"/>
    <w:rsid w:val="001F6017"/>
    <w:rsid w:val="001F72D1"/>
    <w:rsid w:val="001F7324"/>
    <w:rsid w:val="001F7797"/>
    <w:rsid w:val="002003AD"/>
    <w:rsid w:val="002017C1"/>
    <w:rsid w:val="00201BB8"/>
    <w:rsid w:val="00201D84"/>
    <w:rsid w:val="00201EB9"/>
    <w:rsid w:val="00201ED0"/>
    <w:rsid w:val="002026DA"/>
    <w:rsid w:val="002037B4"/>
    <w:rsid w:val="00204649"/>
    <w:rsid w:val="00205831"/>
    <w:rsid w:val="0020602B"/>
    <w:rsid w:val="002064AC"/>
    <w:rsid w:val="00206B29"/>
    <w:rsid w:val="00206F60"/>
    <w:rsid w:val="00207675"/>
    <w:rsid w:val="00207B46"/>
    <w:rsid w:val="0021005D"/>
    <w:rsid w:val="00210480"/>
    <w:rsid w:val="002107CF"/>
    <w:rsid w:val="002115BC"/>
    <w:rsid w:val="002119ED"/>
    <w:rsid w:val="00211F82"/>
    <w:rsid w:val="00212B09"/>
    <w:rsid w:val="00212FE8"/>
    <w:rsid w:val="00213CD8"/>
    <w:rsid w:val="00213F0E"/>
    <w:rsid w:val="002141F7"/>
    <w:rsid w:val="00215832"/>
    <w:rsid w:val="002158C4"/>
    <w:rsid w:val="00215B0D"/>
    <w:rsid w:val="00216D78"/>
    <w:rsid w:val="00217361"/>
    <w:rsid w:val="0021784B"/>
    <w:rsid w:val="00220086"/>
    <w:rsid w:val="0022025A"/>
    <w:rsid w:val="00223ECE"/>
    <w:rsid w:val="00224170"/>
    <w:rsid w:val="0022575C"/>
    <w:rsid w:val="0022576D"/>
    <w:rsid w:val="002267FC"/>
    <w:rsid w:val="00226EF7"/>
    <w:rsid w:val="00227987"/>
    <w:rsid w:val="002301CB"/>
    <w:rsid w:val="00230E2F"/>
    <w:rsid w:val="00231354"/>
    <w:rsid w:val="00231D8C"/>
    <w:rsid w:val="002324B3"/>
    <w:rsid w:val="0023336C"/>
    <w:rsid w:val="00233CBC"/>
    <w:rsid w:val="00234BD0"/>
    <w:rsid w:val="002359CF"/>
    <w:rsid w:val="00235F00"/>
    <w:rsid w:val="00235FC7"/>
    <w:rsid w:val="00236127"/>
    <w:rsid w:val="002369BF"/>
    <w:rsid w:val="002371CD"/>
    <w:rsid w:val="0023728A"/>
    <w:rsid w:val="0023754F"/>
    <w:rsid w:val="002376E9"/>
    <w:rsid w:val="002377EF"/>
    <w:rsid w:val="00240895"/>
    <w:rsid w:val="00241AD0"/>
    <w:rsid w:val="0024328B"/>
    <w:rsid w:val="00243B91"/>
    <w:rsid w:val="002441BF"/>
    <w:rsid w:val="0024458A"/>
    <w:rsid w:val="002445F7"/>
    <w:rsid w:val="00244BBD"/>
    <w:rsid w:val="00245475"/>
    <w:rsid w:val="002461BD"/>
    <w:rsid w:val="00246544"/>
    <w:rsid w:val="00247155"/>
    <w:rsid w:val="00247489"/>
    <w:rsid w:val="002475E8"/>
    <w:rsid w:val="0024796A"/>
    <w:rsid w:val="00247DEB"/>
    <w:rsid w:val="00250149"/>
    <w:rsid w:val="002503BF"/>
    <w:rsid w:val="002504F9"/>
    <w:rsid w:val="00250AA7"/>
    <w:rsid w:val="00252771"/>
    <w:rsid w:val="002532E6"/>
    <w:rsid w:val="00253870"/>
    <w:rsid w:val="00253DBE"/>
    <w:rsid w:val="00253E12"/>
    <w:rsid w:val="00253F9B"/>
    <w:rsid w:val="00255D36"/>
    <w:rsid w:val="00257696"/>
    <w:rsid w:val="00257704"/>
    <w:rsid w:val="00260524"/>
    <w:rsid w:val="002608D0"/>
    <w:rsid w:val="00260A83"/>
    <w:rsid w:val="00260BCD"/>
    <w:rsid w:val="00261300"/>
    <w:rsid w:val="00261683"/>
    <w:rsid w:val="00261824"/>
    <w:rsid w:val="002618D3"/>
    <w:rsid w:val="00261B31"/>
    <w:rsid w:val="00261CBE"/>
    <w:rsid w:val="00262471"/>
    <w:rsid w:val="00263C4F"/>
    <w:rsid w:val="002648CE"/>
    <w:rsid w:val="00264EB4"/>
    <w:rsid w:val="0026530F"/>
    <w:rsid w:val="00265628"/>
    <w:rsid w:val="002662D3"/>
    <w:rsid w:val="002665FE"/>
    <w:rsid w:val="00266680"/>
    <w:rsid w:val="002670BE"/>
    <w:rsid w:val="002679E5"/>
    <w:rsid w:val="00267BDE"/>
    <w:rsid w:val="0027015F"/>
    <w:rsid w:val="0027047B"/>
    <w:rsid w:val="00271584"/>
    <w:rsid w:val="00272A26"/>
    <w:rsid w:val="00272FA1"/>
    <w:rsid w:val="002740E0"/>
    <w:rsid w:val="00275374"/>
    <w:rsid w:val="002760E8"/>
    <w:rsid w:val="00276AA2"/>
    <w:rsid w:val="0027754E"/>
    <w:rsid w:val="00277C5E"/>
    <w:rsid w:val="002801CE"/>
    <w:rsid w:val="00280379"/>
    <w:rsid w:val="00280B2E"/>
    <w:rsid w:val="002815F5"/>
    <w:rsid w:val="002818C7"/>
    <w:rsid w:val="0028234B"/>
    <w:rsid w:val="00282F8C"/>
    <w:rsid w:val="00283120"/>
    <w:rsid w:val="002831ED"/>
    <w:rsid w:val="00283803"/>
    <w:rsid w:val="0028382C"/>
    <w:rsid w:val="0028417E"/>
    <w:rsid w:val="0028421B"/>
    <w:rsid w:val="00284FC1"/>
    <w:rsid w:val="00285569"/>
    <w:rsid w:val="00285FD7"/>
    <w:rsid w:val="0028768D"/>
    <w:rsid w:val="00287EE0"/>
    <w:rsid w:val="0029026D"/>
    <w:rsid w:val="00290685"/>
    <w:rsid w:val="00290DA3"/>
    <w:rsid w:val="002911D2"/>
    <w:rsid w:val="002917A3"/>
    <w:rsid w:val="002918CD"/>
    <w:rsid w:val="00291B84"/>
    <w:rsid w:val="00291F3F"/>
    <w:rsid w:val="00292F4C"/>
    <w:rsid w:val="0029343E"/>
    <w:rsid w:val="0029360E"/>
    <w:rsid w:val="00293829"/>
    <w:rsid w:val="00293E12"/>
    <w:rsid w:val="00294E42"/>
    <w:rsid w:val="002952C6"/>
    <w:rsid w:val="002956AF"/>
    <w:rsid w:val="00295A62"/>
    <w:rsid w:val="002964E5"/>
    <w:rsid w:val="00297354"/>
    <w:rsid w:val="002974D1"/>
    <w:rsid w:val="0029791D"/>
    <w:rsid w:val="00297A78"/>
    <w:rsid w:val="002A0B13"/>
    <w:rsid w:val="002A1A02"/>
    <w:rsid w:val="002A36AD"/>
    <w:rsid w:val="002A3CBC"/>
    <w:rsid w:val="002A4602"/>
    <w:rsid w:val="002A4E07"/>
    <w:rsid w:val="002A5182"/>
    <w:rsid w:val="002A5ABA"/>
    <w:rsid w:val="002A632D"/>
    <w:rsid w:val="002A667C"/>
    <w:rsid w:val="002A784F"/>
    <w:rsid w:val="002A794D"/>
    <w:rsid w:val="002B041E"/>
    <w:rsid w:val="002B0969"/>
    <w:rsid w:val="002B0BDC"/>
    <w:rsid w:val="002B102E"/>
    <w:rsid w:val="002B1713"/>
    <w:rsid w:val="002B2367"/>
    <w:rsid w:val="002B2B0E"/>
    <w:rsid w:val="002B2CFD"/>
    <w:rsid w:val="002B34B5"/>
    <w:rsid w:val="002B37D6"/>
    <w:rsid w:val="002B405C"/>
    <w:rsid w:val="002B49B3"/>
    <w:rsid w:val="002B4A05"/>
    <w:rsid w:val="002B4D79"/>
    <w:rsid w:val="002B523F"/>
    <w:rsid w:val="002B53AF"/>
    <w:rsid w:val="002B5A33"/>
    <w:rsid w:val="002B643E"/>
    <w:rsid w:val="002B687E"/>
    <w:rsid w:val="002B6A01"/>
    <w:rsid w:val="002B7386"/>
    <w:rsid w:val="002B7394"/>
    <w:rsid w:val="002B742E"/>
    <w:rsid w:val="002B7F24"/>
    <w:rsid w:val="002C0197"/>
    <w:rsid w:val="002C038F"/>
    <w:rsid w:val="002C095F"/>
    <w:rsid w:val="002C0CE7"/>
    <w:rsid w:val="002C0F17"/>
    <w:rsid w:val="002C10FF"/>
    <w:rsid w:val="002C1D92"/>
    <w:rsid w:val="002C2950"/>
    <w:rsid w:val="002C29F6"/>
    <w:rsid w:val="002C3289"/>
    <w:rsid w:val="002C33CD"/>
    <w:rsid w:val="002C3AC9"/>
    <w:rsid w:val="002C42C2"/>
    <w:rsid w:val="002C4442"/>
    <w:rsid w:val="002C4A0E"/>
    <w:rsid w:val="002C4A9B"/>
    <w:rsid w:val="002C550A"/>
    <w:rsid w:val="002C583E"/>
    <w:rsid w:val="002C5BC1"/>
    <w:rsid w:val="002C5D67"/>
    <w:rsid w:val="002C5DB7"/>
    <w:rsid w:val="002C6AA9"/>
    <w:rsid w:val="002C6D4D"/>
    <w:rsid w:val="002C6D4E"/>
    <w:rsid w:val="002D1571"/>
    <w:rsid w:val="002D1ACB"/>
    <w:rsid w:val="002D2EC5"/>
    <w:rsid w:val="002D313B"/>
    <w:rsid w:val="002D329B"/>
    <w:rsid w:val="002D4501"/>
    <w:rsid w:val="002D5007"/>
    <w:rsid w:val="002D59EF"/>
    <w:rsid w:val="002D5B01"/>
    <w:rsid w:val="002D6BE6"/>
    <w:rsid w:val="002D79FE"/>
    <w:rsid w:val="002D7B20"/>
    <w:rsid w:val="002D7BC4"/>
    <w:rsid w:val="002D7D01"/>
    <w:rsid w:val="002E06A3"/>
    <w:rsid w:val="002E11EB"/>
    <w:rsid w:val="002E1FDF"/>
    <w:rsid w:val="002E21A1"/>
    <w:rsid w:val="002E3148"/>
    <w:rsid w:val="002E6003"/>
    <w:rsid w:val="002E63E3"/>
    <w:rsid w:val="002E7887"/>
    <w:rsid w:val="002F0563"/>
    <w:rsid w:val="002F05EE"/>
    <w:rsid w:val="002F0774"/>
    <w:rsid w:val="002F09EB"/>
    <w:rsid w:val="002F113F"/>
    <w:rsid w:val="002F28FB"/>
    <w:rsid w:val="002F2B25"/>
    <w:rsid w:val="002F3184"/>
    <w:rsid w:val="002F32E0"/>
    <w:rsid w:val="002F339E"/>
    <w:rsid w:val="002F34A9"/>
    <w:rsid w:val="002F36AF"/>
    <w:rsid w:val="002F5012"/>
    <w:rsid w:val="002F54C5"/>
    <w:rsid w:val="002F5730"/>
    <w:rsid w:val="002F5774"/>
    <w:rsid w:val="002F5B1A"/>
    <w:rsid w:val="002F5C36"/>
    <w:rsid w:val="002F60F7"/>
    <w:rsid w:val="002F64E9"/>
    <w:rsid w:val="002F680C"/>
    <w:rsid w:val="002F681C"/>
    <w:rsid w:val="002F7852"/>
    <w:rsid w:val="003001D2"/>
    <w:rsid w:val="00300611"/>
    <w:rsid w:val="0030097B"/>
    <w:rsid w:val="00300FBF"/>
    <w:rsid w:val="0030157D"/>
    <w:rsid w:val="0030163A"/>
    <w:rsid w:val="0030192C"/>
    <w:rsid w:val="00301F80"/>
    <w:rsid w:val="0030326F"/>
    <w:rsid w:val="00303289"/>
    <w:rsid w:val="00303376"/>
    <w:rsid w:val="00303521"/>
    <w:rsid w:val="00303CDA"/>
    <w:rsid w:val="00303E59"/>
    <w:rsid w:val="00303EB3"/>
    <w:rsid w:val="00303F64"/>
    <w:rsid w:val="00304404"/>
    <w:rsid w:val="0030485D"/>
    <w:rsid w:val="00304CC5"/>
    <w:rsid w:val="003060E1"/>
    <w:rsid w:val="00306591"/>
    <w:rsid w:val="00306B65"/>
    <w:rsid w:val="00307E33"/>
    <w:rsid w:val="00310390"/>
    <w:rsid w:val="003105E3"/>
    <w:rsid w:val="0031139E"/>
    <w:rsid w:val="00311B8F"/>
    <w:rsid w:val="00311CA1"/>
    <w:rsid w:val="00311F1D"/>
    <w:rsid w:val="003121CC"/>
    <w:rsid w:val="003126F8"/>
    <w:rsid w:val="0031276C"/>
    <w:rsid w:val="0031286E"/>
    <w:rsid w:val="003129AF"/>
    <w:rsid w:val="003129B0"/>
    <w:rsid w:val="0031309D"/>
    <w:rsid w:val="00313738"/>
    <w:rsid w:val="003140A2"/>
    <w:rsid w:val="00314399"/>
    <w:rsid w:val="003143BC"/>
    <w:rsid w:val="00314913"/>
    <w:rsid w:val="00314955"/>
    <w:rsid w:val="00316057"/>
    <w:rsid w:val="00316280"/>
    <w:rsid w:val="00316705"/>
    <w:rsid w:val="00316B9A"/>
    <w:rsid w:val="00320094"/>
    <w:rsid w:val="0032135B"/>
    <w:rsid w:val="00323901"/>
    <w:rsid w:val="00323A93"/>
    <w:rsid w:val="00323FB0"/>
    <w:rsid w:val="0032402B"/>
    <w:rsid w:val="00324210"/>
    <w:rsid w:val="00324754"/>
    <w:rsid w:val="00324E5A"/>
    <w:rsid w:val="00325CC0"/>
    <w:rsid w:val="0032640C"/>
    <w:rsid w:val="00327467"/>
    <w:rsid w:val="00327776"/>
    <w:rsid w:val="003279C9"/>
    <w:rsid w:val="0033076B"/>
    <w:rsid w:val="00330E80"/>
    <w:rsid w:val="003317F1"/>
    <w:rsid w:val="00331EDB"/>
    <w:rsid w:val="003324F5"/>
    <w:rsid w:val="00332B10"/>
    <w:rsid w:val="00333B61"/>
    <w:rsid w:val="00333BC4"/>
    <w:rsid w:val="00333D3E"/>
    <w:rsid w:val="003343C7"/>
    <w:rsid w:val="0033494D"/>
    <w:rsid w:val="00334A12"/>
    <w:rsid w:val="00334BC8"/>
    <w:rsid w:val="00335ED4"/>
    <w:rsid w:val="00336043"/>
    <w:rsid w:val="00336F4B"/>
    <w:rsid w:val="00337085"/>
    <w:rsid w:val="00337250"/>
    <w:rsid w:val="0033750E"/>
    <w:rsid w:val="003377B9"/>
    <w:rsid w:val="00340A63"/>
    <w:rsid w:val="00341850"/>
    <w:rsid w:val="0034194A"/>
    <w:rsid w:val="00341DD7"/>
    <w:rsid w:val="00342182"/>
    <w:rsid w:val="00342ECC"/>
    <w:rsid w:val="003434D7"/>
    <w:rsid w:val="0034377D"/>
    <w:rsid w:val="003440D6"/>
    <w:rsid w:val="003458E9"/>
    <w:rsid w:val="003466C2"/>
    <w:rsid w:val="00347172"/>
    <w:rsid w:val="00347D25"/>
    <w:rsid w:val="00352417"/>
    <w:rsid w:val="0035299D"/>
    <w:rsid w:val="00352ACB"/>
    <w:rsid w:val="00352DB3"/>
    <w:rsid w:val="0035302D"/>
    <w:rsid w:val="0035494F"/>
    <w:rsid w:val="00355921"/>
    <w:rsid w:val="0035609E"/>
    <w:rsid w:val="00356508"/>
    <w:rsid w:val="00356AA1"/>
    <w:rsid w:val="00356EDD"/>
    <w:rsid w:val="0035755D"/>
    <w:rsid w:val="00360924"/>
    <w:rsid w:val="00361F34"/>
    <w:rsid w:val="003621C6"/>
    <w:rsid w:val="003629A4"/>
    <w:rsid w:val="00362F53"/>
    <w:rsid w:val="0036327B"/>
    <w:rsid w:val="0036348B"/>
    <w:rsid w:val="003637A3"/>
    <w:rsid w:val="003643F4"/>
    <w:rsid w:val="00364775"/>
    <w:rsid w:val="0036501E"/>
    <w:rsid w:val="003653EA"/>
    <w:rsid w:val="00365435"/>
    <w:rsid w:val="00365737"/>
    <w:rsid w:val="00365D35"/>
    <w:rsid w:val="0036636D"/>
    <w:rsid w:val="0036682E"/>
    <w:rsid w:val="00367B97"/>
    <w:rsid w:val="00370255"/>
    <w:rsid w:val="00370515"/>
    <w:rsid w:val="00370AE6"/>
    <w:rsid w:val="00370E1C"/>
    <w:rsid w:val="00371544"/>
    <w:rsid w:val="00371A62"/>
    <w:rsid w:val="00371FF2"/>
    <w:rsid w:val="003723BE"/>
    <w:rsid w:val="00372AC3"/>
    <w:rsid w:val="00373080"/>
    <w:rsid w:val="00375062"/>
    <w:rsid w:val="003751A9"/>
    <w:rsid w:val="00375A8F"/>
    <w:rsid w:val="003766CC"/>
    <w:rsid w:val="003768EE"/>
    <w:rsid w:val="0037712B"/>
    <w:rsid w:val="003773CF"/>
    <w:rsid w:val="00377902"/>
    <w:rsid w:val="0038064C"/>
    <w:rsid w:val="00380711"/>
    <w:rsid w:val="0038076E"/>
    <w:rsid w:val="00380BEC"/>
    <w:rsid w:val="00380CDF"/>
    <w:rsid w:val="00382939"/>
    <w:rsid w:val="00382B84"/>
    <w:rsid w:val="00382C78"/>
    <w:rsid w:val="00382F61"/>
    <w:rsid w:val="00383D12"/>
    <w:rsid w:val="00384451"/>
    <w:rsid w:val="003845C3"/>
    <w:rsid w:val="0038489D"/>
    <w:rsid w:val="0038499B"/>
    <w:rsid w:val="00384C45"/>
    <w:rsid w:val="0038523C"/>
    <w:rsid w:val="003853E0"/>
    <w:rsid w:val="003878CA"/>
    <w:rsid w:val="0038797D"/>
    <w:rsid w:val="00387D1A"/>
    <w:rsid w:val="00390827"/>
    <w:rsid w:val="00390AFE"/>
    <w:rsid w:val="00391035"/>
    <w:rsid w:val="00391330"/>
    <w:rsid w:val="003939E2"/>
    <w:rsid w:val="00393BD3"/>
    <w:rsid w:val="00394901"/>
    <w:rsid w:val="00394997"/>
    <w:rsid w:val="00394D04"/>
    <w:rsid w:val="00396560"/>
    <w:rsid w:val="003968D4"/>
    <w:rsid w:val="00396A09"/>
    <w:rsid w:val="0039783A"/>
    <w:rsid w:val="00397AD9"/>
    <w:rsid w:val="003A11F8"/>
    <w:rsid w:val="003A1852"/>
    <w:rsid w:val="003A18A7"/>
    <w:rsid w:val="003A19D0"/>
    <w:rsid w:val="003A1FFA"/>
    <w:rsid w:val="003A4483"/>
    <w:rsid w:val="003A51B5"/>
    <w:rsid w:val="003A5D11"/>
    <w:rsid w:val="003A5F36"/>
    <w:rsid w:val="003A645A"/>
    <w:rsid w:val="003A6BE3"/>
    <w:rsid w:val="003A7485"/>
    <w:rsid w:val="003A760F"/>
    <w:rsid w:val="003A7AC7"/>
    <w:rsid w:val="003B0C4D"/>
    <w:rsid w:val="003B1453"/>
    <w:rsid w:val="003B15ED"/>
    <w:rsid w:val="003B1950"/>
    <w:rsid w:val="003B2714"/>
    <w:rsid w:val="003B281A"/>
    <w:rsid w:val="003B28B1"/>
    <w:rsid w:val="003B3181"/>
    <w:rsid w:val="003B3504"/>
    <w:rsid w:val="003B4494"/>
    <w:rsid w:val="003B61FB"/>
    <w:rsid w:val="003B76CA"/>
    <w:rsid w:val="003B7990"/>
    <w:rsid w:val="003C0142"/>
    <w:rsid w:val="003C0591"/>
    <w:rsid w:val="003C122E"/>
    <w:rsid w:val="003C1296"/>
    <w:rsid w:val="003C168E"/>
    <w:rsid w:val="003C1A3D"/>
    <w:rsid w:val="003C2067"/>
    <w:rsid w:val="003C283A"/>
    <w:rsid w:val="003C2926"/>
    <w:rsid w:val="003C37E8"/>
    <w:rsid w:val="003C3BE0"/>
    <w:rsid w:val="003C3CD1"/>
    <w:rsid w:val="003C3DE5"/>
    <w:rsid w:val="003C4A05"/>
    <w:rsid w:val="003C60D9"/>
    <w:rsid w:val="003C619F"/>
    <w:rsid w:val="003C6836"/>
    <w:rsid w:val="003C68C8"/>
    <w:rsid w:val="003C6CE3"/>
    <w:rsid w:val="003C717C"/>
    <w:rsid w:val="003D020E"/>
    <w:rsid w:val="003D07D6"/>
    <w:rsid w:val="003D087E"/>
    <w:rsid w:val="003D10E5"/>
    <w:rsid w:val="003D2201"/>
    <w:rsid w:val="003D3C57"/>
    <w:rsid w:val="003D5635"/>
    <w:rsid w:val="003D564B"/>
    <w:rsid w:val="003D6B25"/>
    <w:rsid w:val="003D72FA"/>
    <w:rsid w:val="003D7344"/>
    <w:rsid w:val="003D7738"/>
    <w:rsid w:val="003E1892"/>
    <w:rsid w:val="003E1E5A"/>
    <w:rsid w:val="003E2061"/>
    <w:rsid w:val="003E2296"/>
    <w:rsid w:val="003E3E05"/>
    <w:rsid w:val="003E419B"/>
    <w:rsid w:val="003E4C3F"/>
    <w:rsid w:val="003E4C92"/>
    <w:rsid w:val="003E4D83"/>
    <w:rsid w:val="003E5BA9"/>
    <w:rsid w:val="003E6422"/>
    <w:rsid w:val="003E7142"/>
    <w:rsid w:val="003F0442"/>
    <w:rsid w:val="003F1196"/>
    <w:rsid w:val="003F492F"/>
    <w:rsid w:val="003F4E55"/>
    <w:rsid w:val="003F54B2"/>
    <w:rsid w:val="003F55D1"/>
    <w:rsid w:val="003F653D"/>
    <w:rsid w:val="003F66DF"/>
    <w:rsid w:val="003F6AC6"/>
    <w:rsid w:val="003F6FD4"/>
    <w:rsid w:val="003F78C9"/>
    <w:rsid w:val="003F7CEB"/>
    <w:rsid w:val="0040003C"/>
    <w:rsid w:val="0040155F"/>
    <w:rsid w:val="00401965"/>
    <w:rsid w:val="0040245C"/>
    <w:rsid w:val="0040291C"/>
    <w:rsid w:val="004042F4"/>
    <w:rsid w:val="004045E8"/>
    <w:rsid w:val="00404C01"/>
    <w:rsid w:val="00404CE2"/>
    <w:rsid w:val="00405E5F"/>
    <w:rsid w:val="00406368"/>
    <w:rsid w:val="00406940"/>
    <w:rsid w:val="00406A6B"/>
    <w:rsid w:val="00407ACC"/>
    <w:rsid w:val="00407FF6"/>
    <w:rsid w:val="00411348"/>
    <w:rsid w:val="00411610"/>
    <w:rsid w:val="00411795"/>
    <w:rsid w:val="00412108"/>
    <w:rsid w:val="004121AC"/>
    <w:rsid w:val="00412271"/>
    <w:rsid w:val="0041334E"/>
    <w:rsid w:val="004138F1"/>
    <w:rsid w:val="00414DEB"/>
    <w:rsid w:val="00414ED0"/>
    <w:rsid w:val="004154FC"/>
    <w:rsid w:val="0041562B"/>
    <w:rsid w:val="00415823"/>
    <w:rsid w:val="00415BD6"/>
    <w:rsid w:val="00415E34"/>
    <w:rsid w:val="00415EE4"/>
    <w:rsid w:val="0041623D"/>
    <w:rsid w:val="0041706E"/>
    <w:rsid w:val="00417397"/>
    <w:rsid w:val="00417B23"/>
    <w:rsid w:val="00420CEB"/>
    <w:rsid w:val="004216D6"/>
    <w:rsid w:val="00421E80"/>
    <w:rsid w:val="00421ECF"/>
    <w:rsid w:val="004227B7"/>
    <w:rsid w:val="0042287F"/>
    <w:rsid w:val="004235BC"/>
    <w:rsid w:val="00423E57"/>
    <w:rsid w:val="004248BE"/>
    <w:rsid w:val="0042581B"/>
    <w:rsid w:val="004311AE"/>
    <w:rsid w:val="004313E4"/>
    <w:rsid w:val="004327E6"/>
    <w:rsid w:val="00432F03"/>
    <w:rsid w:val="0043440C"/>
    <w:rsid w:val="004345F6"/>
    <w:rsid w:val="004347BD"/>
    <w:rsid w:val="00434E73"/>
    <w:rsid w:val="0043574E"/>
    <w:rsid w:val="00435792"/>
    <w:rsid w:val="00435C95"/>
    <w:rsid w:val="00436C2F"/>
    <w:rsid w:val="004371C0"/>
    <w:rsid w:val="0043771A"/>
    <w:rsid w:val="00437EBD"/>
    <w:rsid w:val="004401E9"/>
    <w:rsid w:val="00440523"/>
    <w:rsid w:val="00440A1A"/>
    <w:rsid w:val="00440C52"/>
    <w:rsid w:val="00441BCD"/>
    <w:rsid w:val="004421FC"/>
    <w:rsid w:val="004424D7"/>
    <w:rsid w:val="00442653"/>
    <w:rsid w:val="004427E4"/>
    <w:rsid w:val="00442D0A"/>
    <w:rsid w:val="0044308B"/>
    <w:rsid w:val="004435A3"/>
    <w:rsid w:val="00443DEA"/>
    <w:rsid w:val="004441C4"/>
    <w:rsid w:val="00444AFA"/>
    <w:rsid w:val="00445AF3"/>
    <w:rsid w:val="004467FB"/>
    <w:rsid w:val="00446A1A"/>
    <w:rsid w:val="00447A49"/>
    <w:rsid w:val="004501E8"/>
    <w:rsid w:val="004502C6"/>
    <w:rsid w:val="004503E4"/>
    <w:rsid w:val="00450B00"/>
    <w:rsid w:val="00451499"/>
    <w:rsid w:val="00451F37"/>
    <w:rsid w:val="00452100"/>
    <w:rsid w:val="00452B49"/>
    <w:rsid w:val="00452DD2"/>
    <w:rsid w:val="0045367E"/>
    <w:rsid w:val="00453DA0"/>
    <w:rsid w:val="0045404A"/>
    <w:rsid w:val="00454207"/>
    <w:rsid w:val="004545ED"/>
    <w:rsid w:val="00454881"/>
    <w:rsid w:val="00454EFD"/>
    <w:rsid w:val="004555E6"/>
    <w:rsid w:val="00455BD8"/>
    <w:rsid w:val="00456873"/>
    <w:rsid w:val="004570C7"/>
    <w:rsid w:val="00457484"/>
    <w:rsid w:val="004574DE"/>
    <w:rsid w:val="00457D6F"/>
    <w:rsid w:val="00457E83"/>
    <w:rsid w:val="00460DC1"/>
    <w:rsid w:val="004611BE"/>
    <w:rsid w:val="00462356"/>
    <w:rsid w:val="00462697"/>
    <w:rsid w:val="00463310"/>
    <w:rsid w:val="004634EA"/>
    <w:rsid w:val="00463ACD"/>
    <w:rsid w:val="00463BBA"/>
    <w:rsid w:val="00463D54"/>
    <w:rsid w:val="004646BD"/>
    <w:rsid w:val="00464B85"/>
    <w:rsid w:val="0046651F"/>
    <w:rsid w:val="00466F6F"/>
    <w:rsid w:val="00467D6F"/>
    <w:rsid w:val="00470143"/>
    <w:rsid w:val="004704B4"/>
    <w:rsid w:val="00470531"/>
    <w:rsid w:val="00471C3C"/>
    <w:rsid w:val="00472428"/>
    <w:rsid w:val="0047244A"/>
    <w:rsid w:val="00472948"/>
    <w:rsid w:val="004730C8"/>
    <w:rsid w:val="004731D1"/>
    <w:rsid w:val="00473513"/>
    <w:rsid w:val="00473A62"/>
    <w:rsid w:val="0047444D"/>
    <w:rsid w:val="00474BB6"/>
    <w:rsid w:val="00474CF4"/>
    <w:rsid w:val="00475306"/>
    <w:rsid w:val="00475883"/>
    <w:rsid w:val="00475ACA"/>
    <w:rsid w:val="004760E7"/>
    <w:rsid w:val="00477C26"/>
    <w:rsid w:val="00477D06"/>
    <w:rsid w:val="00483842"/>
    <w:rsid w:val="004838E4"/>
    <w:rsid w:val="00483FE7"/>
    <w:rsid w:val="004845C2"/>
    <w:rsid w:val="004856ED"/>
    <w:rsid w:val="00485DC4"/>
    <w:rsid w:val="00486450"/>
    <w:rsid w:val="00486C56"/>
    <w:rsid w:val="0048727C"/>
    <w:rsid w:val="0048729B"/>
    <w:rsid w:val="00490B10"/>
    <w:rsid w:val="00490BFF"/>
    <w:rsid w:val="00492801"/>
    <w:rsid w:val="00493157"/>
    <w:rsid w:val="00493BD7"/>
    <w:rsid w:val="00493EEE"/>
    <w:rsid w:val="004949C0"/>
    <w:rsid w:val="00494BDF"/>
    <w:rsid w:val="0049518C"/>
    <w:rsid w:val="00495321"/>
    <w:rsid w:val="004953F1"/>
    <w:rsid w:val="00495400"/>
    <w:rsid w:val="004954CD"/>
    <w:rsid w:val="004960F3"/>
    <w:rsid w:val="0049709E"/>
    <w:rsid w:val="004975B3"/>
    <w:rsid w:val="00497B2F"/>
    <w:rsid w:val="004A0430"/>
    <w:rsid w:val="004A08C8"/>
    <w:rsid w:val="004A119D"/>
    <w:rsid w:val="004A1A98"/>
    <w:rsid w:val="004A1CC8"/>
    <w:rsid w:val="004A1D10"/>
    <w:rsid w:val="004A2022"/>
    <w:rsid w:val="004A278D"/>
    <w:rsid w:val="004A4411"/>
    <w:rsid w:val="004A4994"/>
    <w:rsid w:val="004A6924"/>
    <w:rsid w:val="004A6BB0"/>
    <w:rsid w:val="004A6FD3"/>
    <w:rsid w:val="004A73FF"/>
    <w:rsid w:val="004A78A2"/>
    <w:rsid w:val="004B043C"/>
    <w:rsid w:val="004B1D52"/>
    <w:rsid w:val="004B1F65"/>
    <w:rsid w:val="004B1FD4"/>
    <w:rsid w:val="004B27DC"/>
    <w:rsid w:val="004B2BAD"/>
    <w:rsid w:val="004B2F16"/>
    <w:rsid w:val="004B379B"/>
    <w:rsid w:val="004B3D98"/>
    <w:rsid w:val="004B41A0"/>
    <w:rsid w:val="004B507E"/>
    <w:rsid w:val="004B5409"/>
    <w:rsid w:val="004B5B62"/>
    <w:rsid w:val="004B6473"/>
    <w:rsid w:val="004B677C"/>
    <w:rsid w:val="004B6D65"/>
    <w:rsid w:val="004B6EC0"/>
    <w:rsid w:val="004B71E4"/>
    <w:rsid w:val="004B7671"/>
    <w:rsid w:val="004B7713"/>
    <w:rsid w:val="004B7A9F"/>
    <w:rsid w:val="004C0311"/>
    <w:rsid w:val="004C0513"/>
    <w:rsid w:val="004C152D"/>
    <w:rsid w:val="004C1ACE"/>
    <w:rsid w:val="004C226C"/>
    <w:rsid w:val="004C22F7"/>
    <w:rsid w:val="004C2317"/>
    <w:rsid w:val="004C24EE"/>
    <w:rsid w:val="004C2C26"/>
    <w:rsid w:val="004C311D"/>
    <w:rsid w:val="004C37A3"/>
    <w:rsid w:val="004C3805"/>
    <w:rsid w:val="004C3A2C"/>
    <w:rsid w:val="004C49E2"/>
    <w:rsid w:val="004C4C7A"/>
    <w:rsid w:val="004C4F46"/>
    <w:rsid w:val="004C4FCA"/>
    <w:rsid w:val="004C5514"/>
    <w:rsid w:val="004C5C7B"/>
    <w:rsid w:val="004C5C8B"/>
    <w:rsid w:val="004C5FB4"/>
    <w:rsid w:val="004C60F2"/>
    <w:rsid w:val="004C6F8A"/>
    <w:rsid w:val="004C71CB"/>
    <w:rsid w:val="004C75BD"/>
    <w:rsid w:val="004C7D54"/>
    <w:rsid w:val="004D0211"/>
    <w:rsid w:val="004D0368"/>
    <w:rsid w:val="004D143A"/>
    <w:rsid w:val="004D1BC2"/>
    <w:rsid w:val="004D1BDC"/>
    <w:rsid w:val="004D21F2"/>
    <w:rsid w:val="004D2D06"/>
    <w:rsid w:val="004D3802"/>
    <w:rsid w:val="004D3D84"/>
    <w:rsid w:val="004D4110"/>
    <w:rsid w:val="004D4BAE"/>
    <w:rsid w:val="004D5063"/>
    <w:rsid w:val="004D546C"/>
    <w:rsid w:val="004D55D4"/>
    <w:rsid w:val="004D60B4"/>
    <w:rsid w:val="004D62D5"/>
    <w:rsid w:val="004D68DB"/>
    <w:rsid w:val="004D7D2A"/>
    <w:rsid w:val="004E26B6"/>
    <w:rsid w:val="004E2856"/>
    <w:rsid w:val="004E2F62"/>
    <w:rsid w:val="004E436D"/>
    <w:rsid w:val="004E4D0D"/>
    <w:rsid w:val="004E584F"/>
    <w:rsid w:val="004E5FF7"/>
    <w:rsid w:val="004E7FE6"/>
    <w:rsid w:val="004F0162"/>
    <w:rsid w:val="004F0D5E"/>
    <w:rsid w:val="004F16E4"/>
    <w:rsid w:val="004F1809"/>
    <w:rsid w:val="004F1970"/>
    <w:rsid w:val="004F197D"/>
    <w:rsid w:val="004F2FE2"/>
    <w:rsid w:val="004F3483"/>
    <w:rsid w:val="004F382C"/>
    <w:rsid w:val="004F4338"/>
    <w:rsid w:val="004F465B"/>
    <w:rsid w:val="004F48A6"/>
    <w:rsid w:val="004F4BD7"/>
    <w:rsid w:val="004F507C"/>
    <w:rsid w:val="004F5303"/>
    <w:rsid w:val="004F62FF"/>
    <w:rsid w:val="004F645B"/>
    <w:rsid w:val="004F656A"/>
    <w:rsid w:val="004F671E"/>
    <w:rsid w:val="004F72B0"/>
    <w:rsid w:val="004F7349"/>
    <w:rsid w:val="004F78D5"/>
    <w:rsid w:val="00500308"/>
    <w:rsid w:val="005005D5"/>
    <w:rsid w:val="00501370"/>
    <w:rsid w:val="005015F8"/>
    <w:rsid w:val="00501BD5"/>
    <w:rsid w:val="00501F03"/>
    <w:rsid w:val="00502148"/>
    <w:rsid w:val="0050236A"/>
    <w:rsid w:val="0050340E"/>
    <w:rsid w:val="00504FD1"/>
    <w:rsid w:val="005050AD"/>
    <w:rsid w:val="005056B2"/>
    <w:rsid w:val="00506170"/>
    <w:rsid w:val="0050635E"/>
    <w:rsid w:val="00506970"/>
    <w:rsid w:val="00507A71"/>
    <w:rsid w:val="00510057"/>
    <w:rsid w:val="0051034F"/>
    <w:rsid w:val="00510F25"/>
    <w:rsid w:val="0051304E"/>
    <w:rsid w:val="00513343"/>
    <w:rsid w:val="005133CC"/>
    <w:rsid w:val="00513438"/>
    <w:rsid w:val="005135A1"/>
    <w:rsid w:val="00513BB5"/>
    <w:rsid w:val="00513C6C"/>
    <w:rsid w:val="00513E2A"/>
    <w:rsid w:val="00514643"/>
    <w:rsid w:val="0051485F"/>
    <w:rsid w:val="00515489"/>
    <w:rsid w:val="005158EC"/>
    <w:rsid w:val="0051597D"/>
    <w:rsid w:val="00515DF3"/>
    <w:rsid w:val="0051693C"/>
    <w:rsid w:val="00516B7D"/>
    <w:rsid w:val="00516C7A"/>
    <w:rsid w:val="00517189"/>
    <w:rsid w:val="0051733B"/>
    <w:rsid w:val="005176DF"/>
    <w:rsid w:val="00517E8C"/>
    <w:rsid w:val="00517FAE"/>
    <w:rsid w:val="00520260"/>
    <w:rsid w:val="0052192E"/>
    <w:rsid w:val="0052277D"/>
    <w:rsid w:val="00523565"/>
    <w:rsid w:val="00523653"/>
    <w:rsid w:val="005238A8"/>
    <w:rsid w:val="00523FFC"/>
    <w:rsid w:val="00524158"/>
    <w:rsid w:val="005260EC"/>
    <w:rsid w:val="00526739"/>
    <w:rsid w:val="0052679D"/>
    <w:rsid w:val="00526FEB"/>
    <w:rsid w:val="00527D86"/>
    <w:rsid w:val="005302D6"/>
    <w:rsid w:val="0053034A"/>
    <w:rsid w:val="00530E9B"/>
    <w:rsid w:val="00531DE0"/>
    <w:rsid w:val="005320A7"/>
    <w:rsid w:val="00532527"/>
    <w:rsid w:val="00532536"/>
    <w:rsid w:val="00532E4F"/>
    <w:rsid w:val="00532F23"/>
    <w:rsid w:val="005357ED"/>
    <w:rsid w:val="0053583A"/>
    <w:rsid w:val="00535C17"/>
    <w:rsid w:val="00535F45"/>
    <w:rsid w:val="005364D7"/>
    <w:rsid w:val="00536A89"/>
    <w:rsid w:val="005375C1"/>
    <w:rsid w:val="00537B84"/>
    <w:rsid w:val="00537ECC"/>
    <w:rsid w:val="00540160"/>
    <w:rsid w:val="00541678"/>
    <w:rsid w:val="005418ED"/>
    <w:rsid w:val="00541BEE"/>
    <w:rsid w:val="00542A66"/>
    <w:rsid w:val="00543DB3"/>
    <w:rsid w:val="00544D3A"/>
    <w:rsid w:val="00545218"/>
    <w:rsid w:val="0054692F"/>
    <w:rsid w:val="00546CEE"/>
    <w:rsid w:val="00547CE2"/>
    <w:rsid w:val="00553C94"/>
    <w:rsid w:val="005543BC"/>
    <w:rsid w:val="00554443"/>
    <w:rsid w:val="0055467A"/>
    <w:rsid w:val="00554962"/>
    <w:rsid w:val="00555CC9"/>
    <w:rsid w:val="00556BFF"/>
    <w:rsid w:val="00556D25"/>
    <w:rsid w:val="00556DA8"/>
    <w:rsid w:val="00556DC7"/>
    <w:rsid w:val="0055796B"/>
    <w:rsid w:val="00557B6B"/>
    <w:rsid w:val="00557FE6"/>
    <w:rsid w:val="005600BF"/>
    <w:rsid w:val="00560ED1"/>
    <w:rsid w:val="00561230"/>
    <w:rsid w:val="00561D90"/>
    <w:rsid w:val="00562577"/>
    <w:rsid w:val="005638E5"/>
    <w:rsid w:val="005639C6"/>
    <w:rsid w:val="005640E5"/>
    <w:rsid w:val="005648AB"/>
    <w:rsid w:val="005653FC"/>
    <w:rsid w:val="00565462"/>
    <w:rsid w:val="005665AE"/>
    <w:rsid w:val="0056687E"/>
    <w:rsid w:val="00566922"/>
    <w:rsid w:val="00566BD6"/>
    <w:rsid w:val="00566D9D"/>
    <w:rsid w:val="00570236"/>
    <w:rsid w:val="00570E32"/>
    <w:rsid w:val="0057118F"/>
    <w:rsid w:val="005712FF"/>
    <w:rsid w:val="005722D4"/>
    <w:rsid w:val="00572B0B"/>
    <w:rsid w:val="00572C1B"/>
    <w:rsid w:val="00572E6E"/>
    <w:rsid w:val="00573B95"/>
    <w:rsid w:val="0057566A"/>
    <w:rsid w:val="00575D79"/>
    <w:rsid w:val="005767C1"/>
    <w:rsid w:val="00576EA2"/>
    <w:rsid w:val="00576F60"/>
    <w:rsid w:val="00577279"/>
    <w:rsid w:val="00580B4A"/>
    <w:rsid w:val="00581220"/>
    <w:rsid w:val="00581848"/>
    <w:rsid w:val="00581A64"/>
    <w:rsid w:val="00582D08"/>
    <w:rsid w:val="005831DF"/>
    <w:rsid w:val="005832F0"/>
    <w:rsid w:val="005837DF"/>
    <w:rsid w:val="00583F8B"/>
    <w:rsid w:val="00584985"/>
    <w:rsid w:val="00585449"/>
    <w:rsid w:val="00585830"/>
    <w:rsid w:val="00585843"/>
    <w:rsid w:val="0058635D"/>
    <w:rsid w:val="00586E00"/>
    <w:rsid w:val="00586F2E"/>
    <w:rsid w:val="00586FE3"/>
    <w:rsid w:val="0058700E"/>
    <w:rsid w:val="005879DA"/>
    <w:rsid w:val="00587EDA"/>
    <w:rsid w:val="005907D8"/>
    <w:rsid w:val="00590FD3"/>
    <w:rsid w:val="00591681"/>
    <w:rsid w:val="005918D7"/>
    <w:rsid w:val="00591B74"/>
    <w:rsid w:val="0059251C"/>
    <w:rsid w:val="005929F4"/>
    <w:rsid w:val="00592C06"/>
    <w:rsid w:val="00592E21"/>
    <w:rsid w:val="00592F0B"/>
    <w:rsid w:val="00593109"/>
    <w:rsid w:val="00594497"/>
    <w:rsid w:val="005951C5"/>
    <w:rsid w:val="005955B4"/>
    <w:rsid w:val="00595996"/>
    <w:rsid w:val="0059649A"/>
    <w:rsid w:val="00596696"/>
    <w:rsid w:val="00597248"/>
    <w:rsid w:val="005978EB"/>
    <w:rsid w:val="005A0180"/>
    <w:rsid w:val="005A0282"/>
    <w:rsid w:val="005A036C"/>
    <w:rsid w:val="005A07E2"/>
    <w:rsid w:val="005A1429"/>
    <w:rsid w:val="005A4B1B"/>
    <w:rsid w:val="005A529C"/>
    <w:rsid w:val="005A5426"/>
    <w:rsid w:val="005A5713"/>
    <w:rsid w:val="005A5D6C"/>
    <w:rsid w:val="005A60B6"/>
    <w:rsid w:val="005A6778"/>
    <w:rsid w:val="005A6CBE"/>
    <w:rsid w:val="005A777A"/>
    <w:rsid w:val="005B0FB2"/>
    <w:rsid w:val="005B1D99"/>
    <w:rsid w:val="005B23BC"/>
    <w:rsid w:val="005B25FF"/>
    <w:rsid w:val="005B27DF"/>
    <w:rsid w:val="005B2864"/>
    <w:rsid w:val="005B2BC0"/>
    <w:rsid w:val="005B302B"/>
    <w:rsid w:val="005B42AC"/>
    <w:rsid w:val="005B4399"/>
    <w:rsid w:val="005B47D2"/>
    <w:rsid w:val="005B47F1"/>
    <w:rsid w:val="005B5677"/>
    <w:rsid w:val="005B64C6"/>
    <w:rsid w:val="005B6807"/>
    <w:rsid w:val="005B6BA7"/>
    <w:rsid w:val="005C0A56"/>
    <w:rsid w:val="005C22DB"/>
    <w:rsid w:val="005C3F6E"/>
    <w:rsid w:val="005C46A1"/>
    <w:rsid w:val="005C49E9"/>
    <w:rsid w:val="005C4BB4"/>
    <w:rsid w:val="005C4CFA"/>
    <w:rsid w:val="005C4E48"/>
    <w:rsid w:val="005C5996"/>
    <w:rsid w:val="005C5E62"/>
    <w:rsid w:val="005C6302"/>
    <w:rsid w:val="005C6A70"/>
    <w:rsid w:val="005C6BB5"/>
    <w:rsid w:val="005C7153"/>
    <w:rsid w:val="005C73EB"/>
    <w:rsid w:val="005C7939"/>
    <w:rsid w:val="005C7F49"/>
    <w:rsid w:val="005D0B8F"/>
    <w:rsid w:val="005D0DF6"/>
    <w:rsid w:val="005D0E63"/>
    <w:rsid w:val="005D3B35"/>
    <w:rsid w:val="005D42E0"/>
    <w:rsid w:val="005D5814"/>
    <w:rsid w:val="005D67A8"/>
    <w:rsid w:val="005D67CB"/>
    <w:rsid w:val="005D6939"/>
    <w:rsid w:val="005D6FB2"/>
    <w:rsid w:val="005D7082"/>
    <w:rsid w:val="005D7324"/>
    <w:rsid w:val="005E0719"/>
    <w:rsid w:val="005E08F4"/>
    <w:rsid w:val="005E0CB3"/>
    <w:rsid w:val="005E18C8"/>
    <w:rsid w:val="005E2764"/>
    <w:rsid w:val="005E2B3B"/>
    <w:rsid w:val="005E2DDE"/>
    <w:rsid w:val="005E32C8"/>
    <w:rsid w:val="005E40F5"/>
    <w:rsid w:val="005E4434"/>
    <w:rsid w:val="005E4C32"/>
    <w:rsid w:val="005E523B"/>
    <w:rsid w:val="005E5258"/>
    <w:rsid w:val="005E768E"/>
    <w:rsid w:val="005F0749"/>
    <w:rsid w:val="005F0907"/>
    <w:rsid w:val="005F1843"/>
    <w:rsid w:val="005F3261"/>
    <w:rsid w:val="005F32F4"/>
    <w:rsid w:val="005F33C6"/>
    <w:rsid w:val="005F3430"/>
    <w:rsid w:val="005F4776"/>
    <w:rsid w:val="005F4D60"/>
    <w:rsid w:val="005F509B"/>
    <w:rsid w:val="005F50FF"/>
    <w:rsid w:val="005F52A2"/>
    <w:rsid w:val="005F5560"/>
    <w:rsid w:val="005F6BC1"/>
    <w:rsid w:val="005F7620"/>
    <w:rsid w:val="005F7981"/>
    <w:rsid w:val="005F7D69"/>
    <w:rsid w:val="005F7F2A"/>
    <w:rsid w:val="005F7FF2"/>
    <w:rsid w:val="006010CC"/>
    <w:rsid w:val="0060120C"/>
    <w:rsid w:val="00601794"/>
    <w:rsid w:val="006023C6"/>
    <w:rsid w:val="00602A0D"/>
    <w:rsid w:val="00602BB3"/>
    <w:rsid w:val="00602C35"/>
    <w:rsid w:val="006035D7"/>
    <w:rsid w:val="0060387F"/>
    <w:rsid w:val="00604A8F"/>
    <w:rsid w:val="00604B80"/>
    <w:rsid w:val="00604C74"/>
    <w:rsid w:val="00604E67"/>
    <w:rsid w:val="006053F3"/>
    <w:rsid w:val="00606943"/>
    <w:rsid w:val="00607894"/>
    <w:rsid w:val="00607A45"/>
    <w:rsid w:val="00607C69"/>
    <w:rsid w:val="006106D7"/>
    <w:rsid w:val="00610C63"/>
    <w:rsid w:val="006117AF"/>
    <w:rsid w:val="00611A71"/>
    <w:rsid w:val="00611B93"/>
    <w:rsid w:val="00612443"/>
    <w:rsid w:val="00612A6C"/>
    <w:rsid w:val="0061351F"/>
    <w:rsid w:val="00614009"/>
    <w:rsid w:val="0061441A"/>
    <w:rsid w:val="006146FB"/>
    <w:rsid w:val="00614C1C"/>
    <w:rsid w:val="006154ED"/>
    <w:rsid w:val="00615FC1"/>
    <w:rsid w:val="006168F5"/>
    <w:rsid w:val="00617926"/>
    <w:rsid w:val="00617ADC"/>
    <w:rsid w:val="00617C73"/>
    <w:rsid w:val="00620732"/>
    <w:rsid w:val="00621254"/>
    <w:rsid w:val="00621C6D"/>
    <w:rsid w:val="00622164"/>
    <w:rsid w:val="00622AC8"/>
    <w:rsid w:val="00622C50"/>
    <w:rsid w:val="0062335A"/>
    <w:rsid w:val="00623A53"/>
    <w:rsid w:val="006241F1"/>
    <w:rsid w:val="00624490"/>
    <w:rsid w:val="00625619"/>
    <w:rsid w:val="00625651"/>
    <w:rsid w:val="00625805"/>
    <w:rsid w:val="00625897"/>
    <w:rsid w:val="0062712A"/>
    <w:rsid w:val="00630032"/>
    <w:rsid w:val="00630248"/>
    <w:rsid w:val="00630614"/>
    <w:rsid w:val="006309B1"/>
    <w:rsid w:val="0063180D"/>
    <w:rsid w:val="00631CB1"/>
    <w:rsid w:val="00631E8A"/>
    <w:rsid w:val="006321D0"/>
    <w:rsid w:val="006324D8"/>
    <w:rsid w:val="00632842"/>
    <w:rsid w:val="0063450E"/>
    <w:rsid w:val="0063492A"/>
    <w:rsid w:val="00634EE8"/>
    <w:rsid w:val="00635ACB"/>
    <w:rsid w:val="00635C1D"/>
    <w:rsid w:val="0063714F"/>
    <w:rsid w:val="0063738A"/>
    <w:rsid w:val="00637B6E"/>
    <w:rsid w:val="00637E7C"/>
    <w:rsid w:val="00637E86"/>
    <w:rsid w:val="00640748"/>
    <w:rsid w:val="00640D1D"/>
    <w:rsid w:val="006412D0"/>
    <w:rsid w:val="0064207D"/>
    <w:rsid w:val="00642D52"/>
    <w:rsid w:val="00642FDE"/>
    <w:rsid w:val="006431EC"/>
    <w:rsid w:val="0064371B"/>
    <w:rsid w:val="006447C3"/>
    <w:rsid w:val="00644DD8"/>
    <w:rsid w:val="00645F72"/>
    <w:rsid w:val="006461E8"/>
    <w:rsid w:val="00646362"/>
    <w:rsid w:val="0064672D"/>
    <w:rsid w:val="00646A12"/>
    <w:rsid w:val="00647D5B"/>
    <w:rsid w:val="0065041B"/>
    <w:rsid w:val="006513F7"/>
    <w:rsid w:val="006516BA"/>
    <w:rsid w:val="00651A74"/>
    <w:rsid w:val="00652117"/>
    <w:rsid w:val="0065441D"/>
    <w:rsid w:val="006561E9"/>
    <w:rsid w:val="006563A5"/>
    <w:rsid w:val="006569B2"/>
    <w:rsid w:val="00656D54"/>
    <w:rsid w:val="00657D26"/>
    <w:rsid w:val="0066063A"/>
    <w:rsid w:val="006615E1"/>
    <w:rsid w:val="00661AAC"/>
    <w:rsid w:val="00661C7A"/>
    <w:rsid w:val="00662103"/>
    <w:rsid w:val="00662412"/>
    <w:rsid w:val="00662610"/>
    <w:rsid w:val="0066329F"/>
    <w:rsid w:val="0066348A"/>
    <w:rsid w:val="00663B2C"/>
    <w:rsid w:val="0066529E"/>
    <w:rsid w:val="0066585E"/>
    <w:rsid w:val="00665958"/>
    <w:rsid w:val="00665D39"/>
    <w:rsid w:val="00666594"/>
    <w:rsid w:val="0066660A"/>
    <w:rsid w:val="0066769A"/>
    <w:rsid w:val="0067005F"/>
    <w:rsid w:val="00670489"/>
    <w:rsid w:val="006704FD"/>
    <w:rsid w:val="006705F9"/>
    <w:rsid w:val="00670C93"/>
    <w:rsid w:val="00671625"/>
    <w:rsid w:val="00672245"/>
    <w:rsid w:val="0067245C"/>
    <w:rsid w:val="0067250A"/>
    <w:rsid w:val="00672C4E"/>
    <w:rsid w:val="00673C7F"/>
    <w:rsid w:val="006740BE"/>
    <w:rsid w:val="00674540"/>
    <w:rsid w:val="00674640"/>
    <w:rsid w:val="00675121"/>
    <w:rsid w:val="00675325"/>
    <w:rsid w:val="00675B85"/>
    <w:rsid w:val="00675FC0"/>
    <w:rsid w:val="00675FC9"/>
    <w:rsid w:val="006761ED"/>
    <w:rsid w:val="006764E2"/>
    <w:rsid w:val="00676909"/>
    <w:rsid w:val="00676A0E"/>
    <w:rsid w:val="00676EDC"/>
    <w:rsid w:val="00677272"/>
    <w:rsid w:val="00677342"/>
    <w:rsid w:val="006773B4"/>
    <w:rsid w:val="006800C2"/>
    <w:rsid w:val="006806B3"/>
    <w:rsid w:val="006809C0"/>
    <w:rsid w:val="00680C19"/>
    <w:rsid w:val="00680DC9"/>
    <w:rsid w:val="00681003"/>
    <w:rsid w:val="006816A1"/>
    <w:rsid w:val="00681890"/>
    <w:rsid w:val="00681AF1"/>
    <w:rsid w:val="006822DB"/>
    <w:rsid w:val="006822EE"/>
    <w:rsid w:val="006823FD"/>
    <w:rsid w:val="0068339F"/>
    <w:rsid w:val="0068444E"/>
    <w:rsid w:val="006845FE"/>
    <w:rsid w:val="00684870"/>
    <w:rsid w:val="0068490E"/>
    <w:rsid w:val="00684AF4"/>
    <w:rsid w:val="00684B02"/>
    <w:rsid w:val="00684C5F"/>
    <w:rsid w:val="00684DC9"/>
    <w:rsid w:val="00684ED6"/>
    <w:rsid w:val="0068527A"/>
    <w:rsid w:val="00685549"/>
    <w:rsid w:val="00686B57"/>
    <w:rsid w:val="0068796F"/>
    <w:rsid w:val="00687F78"/>
    <w:rsid w:val="00690676"/>
    <w:rsid w:val="0069295E"/>
    <w:rsid w:val="00692D27"/>
    <w:rsid w:val="006941FC"/>
    <w:rsid w:val="00694906"/>
    <w:rsid w:val="00694A22"/>
    <w:rsid w:val="0069609E"/>
    <w:rsid w:val="0069663D"/>
    <w:rsid w:val="00696E0D"/>
    <w:rsid w:val="0069719A"/>
    <w:rsid w:val="00697465"/>
    <w:rsid w:val="00697E09"/>
    <w:rsid w:val="006A09BA"/>
    <w:rsid w:val="006A0CF5"/>
    <w:rsid w:val="006A1143"/>
    <w:rsid w:val="006A2749"/>
    <w:rsid w:val="006A45FD"/>
    <w:rsid w:val="006A499E"/>
    <w:rsid w:val="006A5160"/>
    <w:rsid w:val="006A5635"/>
    <w:rsid w:val="006A56B1"/>
    <w:rsid w:val="006A5798"/>
    <w:rsid w:val="006A59B4"/>
    <w:rsid w:val="006A59CE"/>
    <w:rsid w:val="006A5A5B"/>
    <w:rsid w:val="006A6B97"/>
    <w:rsid w:val="006A707B"/>
    <w:rsid w:val="006A7134"/>
    <w:rsid w:val="006B0024"/>
    <w:rsid w:val="006B00D3"/>
    <w:rsid w:val="006B096F"/>
    <w:rsid w:val="006B1215"/>
    <w:rsid w:val="006B23D1"/>
    <w:rsid w:val="006B29B4"/>
    <w:rsid w:val="006B2B65"/>
    <w:rsid w:val="006B2BFB"/>
    <w:rsid w:val="006B2E06"/>
    <w:rsid w:val="006B32CF"/>
    <w:rsid w:val="006B3DAD"/>
    <w:rsid w:val="006B4E62"/>
    <w:rsid w:val="006B5058"/>
    <w:rsid w:val="006B5272"/>
    <w:rsid w:val="006B58AC"/>
    <w:rsid w:val="006B5C9C"/>
    <w:rsid w:val="006B754B"/>
    <w:rsid w:val="006B771D"/>
    <w:rsid w:val="006C051B"/>
    <w:rsid w:val="006C18E8"/>
    <w:rsid w:val="006C19FB"/>
    <w:rsid w:val="006C20DC"/>
    <w:rsid w:val="006C37EE"/>
    <w:rsid w:val="006C38F1"/>
    <w:rsid w:val="006C3E39"/>
    <w:rsid w:val="006C4287"/>
    <w:rsid w:val="006C4B62"/>
    <w:rsid w:val="006C4F5F"/>
    <w:rsid w:val="006C5ABD"/>
    <w:rsid w:val="006C5EDD"/>
    <w:rsid w:val="006C6085"/>
    <w:rsid w:val="006C6387"/>
    <w:rsid w:val="006C6595"/>
    <w:rsid w:val="006C662E"/>
    <w:rsid w:val="006C71CA"/>
    <w:rsid w:val="006C72A5"/>
    <w:rsid w:val="006C7AF4"/>
    <w:rsid w:val="006D0878"/>
    <w:rsid w:val="006D0C21"/>
    <w:rsid w:val="006D11C7"/>
    <w:rsid w:val="006D17BA"/>
    <w:rsid w:val="006D17C2"/>
    <w:rsid w:val="006D202B"/>
    <w:rsid w:val="006D2FA2"/>
    <w:rsid w:val="006D3C7F"/>
    <w:rsid w:val="006D433B"/>
    <w:rsid w:val="006D55D3"/>
    <w:rsid w:val="006D55FE"/>
    <w:rsid w:val="006D56D7"/>
    <w:rsid w:val="006D5C35"/>
    <w:rsid w:val="006D5DBF"/>
    <w:rsid w:val="006D787A"/>
    <w:rsid w:val="006E0174"/>
    <w:rsid w:val="006E0392"/>
    <w:rsid w:val="006E0CF8"/>
    <w:rsid w:val="006E0D16"/>
    <w:rsid w:val="006E10D2"/>
    <w:rsid w:val="006E1A0F"/>
    <w:rsid w:val="006E1A7F"/>
    <w:rsid w:val="006E2BBC"/>
    <w:rsid w:val="006E2EB4"/>
    <w:rsid w:val="006E3050"/>
    <w:rsid w:val="006E372D"/>
    <w:rsid w:val="006E401E"/>
    <w:rsid w:val="006E46BD"/>
    <w:rsid w:val="006E5119"/>
    <w:rsid w:val="006E5963"/>
    <w:rsid w:val="006E654E"/>
    <w:rsid w:val="006E67E5"/>
    <w:rsid w:val="006E72D5"/>
    <w:rsid w:val="006E74BD"/>
    <w:rsid w:val="006E7A46"/>
    <w:rsid w:val="006E7A7E"/>
    <w:rsid w:val="006F0082"/>
    <w:rsid w:val="006F037E"/>
    <w:rsid w:val="006F06C1"/>
    <w:rsid w:val="006F0C2F"/>
    <w:rsid w:val="006F1259"/>
    <w:rsid w:val="006F1337"/>
    <w:rsid w:val="006F1599"/>
    <w:rsid w:val="006F15E4"/>
    <w:rsid w:val="006F195F"/>
    <w:rsid w:val="006F24FE"/>
    <w:rsid w:val="006F28F3"/>
    <w:rsid w:val="006F33F9"/>
    <w:rsid w:val="006F4FF4"/>
    <w:rsid w:val="006F5444"/>
    <w:rsid w:val="006F55E4"/>
    <w:rsid w:val="006F5844"/>
    <w:rsid w:val="006F6F0E"/>
    <w:rsid w:val="007001A3"/>
    <w:rsid w:val="007003E3"/>
    <w:rsid w:val="007015A4"/>
    <w:rsid w:val="00701945"/>
    <w:rsid w:val="00701EE0"/>
    <w:rsid w:val="00701F46"/>
    <w:rsid w:val="00702129"/>
    <w:rsid w:val="00702D24"/>
    <w:rsid w:val="0070319A"/>
    <w:rsid w:val="007035D1"/>
    <w:rsid w:val="007039BA"/>
    <w:rsid w:val="00703F42"/>
    <w:rsid w:val="00704128"/>
    <w:rsid w:val="007046D8"/>
    <w:rsid w:val="00704870"/>
    <w:rsid w:val="007049BC"/>
    <w:rsid w:val="00705301"/>
    <w:rsid w:val="00705C58"/>
    <w:rsid w:val="007062B3"/>
    <w:rsid w:val="0070726D"/>
    <w:rsid w:val="007073E6"/>
    <w:rsid w:val="00707DED"/>
    <w:rsid w:val="00710020"/>
    <w:rsid w:val="007103E1"/>
    <w:rsid w:val="00710ADE"/>
    <w:rsid w:val="007113C5"/>
    <w:rsid w:val="00711E71"/>
    <w:rsid w:val="00712152"/>
    <w:rsid w:val="007122CA"/>
    <w:rsid w:val="007127C1"/>
    <w:rsid w:val="00712F23"/>
    <w:rsid w:val="007130B4"/>
    <w:rsid w:val="00713283"/>
    <w:rsid w:val="00713686"/>
    <w:rsid w:val="00713F73"/>
    <w:rsid w:val="00714618"/>
    <w:rsid w:val="0071527B"/>
    <w:rsid w:val="007153D7"/>
    <w:rsid w:val="007154C4"/>
    <w:rsid w:val="00715CD4"/>
    <w:rsid w:val="00715CEC"/>
    <w:rsid w:val="00716357"/>
    <w:rsid w:val="007169F9"/>
    <w:rsid w:val="00716A44"/>
    <w:rsid w:val="00716B60"/>
    <w:rsid w:val="007170D2"/>
    <w:rsid w:val="0071777D"/>
    <w:rsid w:val="00720080"/>
    <w:rsid w:val="00720B3A"/>
    <w:rsid w:val="00721E01"/>
    <w:rsid w:val="00721EA7"/>
    <w:rsid w:val="00723520"/>
    <w:rsid w:val="007236D3"/>
    <w:rsid w:val="00723E4B"/>
    <w:rsid w:val="00724AE5"/>
    <w:rsid w:val="007253A7"/>
    <w:rsid w:val="007254DF"/>
    <w:rsid w:val="00725757"/>
    <w:rsid w:val="007257FE"/>
    <w:rsid w:val="00725A65"/>
    <w:rsid w:val="00725EE7"/>
    <w:rsid w:val="00726228"/>
    <w:rsid w:val="007268BB"/>
    <w:rsid w:val="00726E08"/>
    <w:rsid w:val="00727A93"/>
    <w:rsid w:val="00730FC4"/>
    <w:rsid w:val="007329A9"/>
    <w:rsid w:val="00732DFA"/>
    <w:rsid w:val="007338D0"/>
    <w:rsid w:val="00734321"/>
    <w:rsid w:val="00734646"/>
    <w:rsid w:val="00734B23"/>
    <w:rsid w:val="00734C52"/>
    <w:rsid w:val="00734DDA"/>
    <w:rsid w:val="00734E65"/>
    <w:rsid w:val="0073545A"/>
    <w:rsid w:val="00735CA8"/>
    <w:rsid w:val="00735CC3"/>
    <w:rsid w:val="0073639A"/>
    <w:rsid w:val="007363D7"/>
    <w:rsid w:val="00736B06"/>
    <w:rsid w:val="00736B18"/>
    <w:rsid w:val="00736DC6"/>
    <w:rsid w:val="007377BD"/>
    <w:rsid w:val="00737946"/>
    <w:rsid w:val="00740596"/>
    <w:rsid w:val="00740599"/>
    <w:rsid w:val="00740B62"/>
    <w:rsid w:val="007412D5"/>
    <w:rsid w:val="00741AEF"/>
    <w:rsid w:val="00741C25"/>
    <w:rsid w:val="00742C80"/>
    <w:rsid w:val="007430C1"/>
    <w:rsid w:val="007446AD"/>
    <w:rsid w:val="00745205"/>
    <w:rsid w:val="007452EB"/>
    <w:rsid w:val="0074553A"/>
    <w:rsid w:val="00745803"/>
    <w:rsid w:val="00745B7D"/>
    <w:rsid w:val="00745BF2"/>
    <w:rsid w:val="00746045"/>
    <w:rsid w:val="007461EE"/>
    <w:rsid w:val="00746329"/>
    <w:rsid w:val="007465BC"/>
    <w:rsid w:val="00746A71"/>
    <w:rsid w:val="00746DAE"/>
    <w:rsid w:val="00746F6E"/>
    <w:rsid w:val="00746F96"/>
    <w:rsid w:val="00747EEA"/>
    <w:rsid w:val="00750C86"/>
    <w:rsid w:val="00750DE9"/>
    <w:rsid w:val="0075186C"/>
    <w:rsid w:val="00752248"/>
    <w:rsid w:val="00752CA0"/>
    <w:rsid w:val="007532B7"/>
    <w:rsid w:val="0075380C"/>
    <w:rsid w:val="00753DB4"/>
    <w:rsid w:val="00754A75"/>
    <w:rsid w:val="0075520E"/>
    <w:rsid w:val="00755AB0"/>
    <w:rsid w:val="007563C1"/>
    <w:rsid w:val="00756F13"/>
    <w:rsid w:val="00757853"/>
    <w:rsid w:val="00760487"/>
    <w:rsid w:val="0076064B"/>
    <w:rsid w:val="007613C0"/>
    <w:rsid w:val="00761CB3"/>
    <w:rsid w:val="00762166"/>
    <w:rsid w:val="007624DE"/>
    <w:rsid w:val="00762F08"/>
    <w:rsid w:val="00764133"/>
    <w:rsid w:val="007644AF"/>
    <w:rsid w:val="007656D0"/>
    <w:rsid w:val="00765C0E"/>
    <w:rsid w:val="00766887"/>
    <w:rsid w:val="00766938"/>
    <w:rsid w:val="007670ED"/>
    <w:rsid w:val="0076718F"/>
    <w:rsid w:val="00767919"/>
    <w:rsid w:val="00767FD7"/>
    <w:rsid w:val="00770FA1"/>
    <w:rsid w:val="007712FA"/>
    <w:rsid w:val="00771621"/>
    <w:rsid w:val="007721F6"/>
    <w:rsid w:val="007725DC"/>
    <w:rsid w:val="00772AA7"/>
    <w:rsid w:val="00773428"/>
    <w:rsid w:val="00773CA8"/>
    <w:rsid w:val="00773D4B"/>
    <w:rsid w:val="0077435A"/>
    <w:rsid w:val="00775013"/>
    <w:rsid w:val="00775394"/>
    <w:rsid w:val="00775EBD"/>
    <w:rsid w:val="0077668C"/>
    <w:rsid w:val="0077721D"/>
    <w:rsid w:val="007779DE"/>
    <w:rsid w:val="00777F7F"/>
    <w:rsid w:val="00780074"/>
    <w:rsid w:val="00780263"/>
    <w:rsid w:val="0078046B"/>
    <w:rsid w:val="007815FC"/>
    <w:rsid w:val="00782F19"/>
    <w:rsid w:val="007831CE"/>
    <w:rsid w:val="007838A4"/>
    <w:rsid w:val="00783E61"/>
    <w:rsid w:val="00785153"/>
    <w:rsid w:val="0078684E"/>
    <w:rsid w:val="00786854"/>
    <w:rsid w:val="00786B89"/>
    <w:rsid w:val="00787441"/>
    <w:rsid w:val="0078745B"/>
    <w:rsid w:val="00787EF8"/>
    <w:rsid w:val="00790249"/>
    <w:rsid w:val="00791263"/>
    <w:rsid w:val="00791897"/>
    <w:rsid w:val="007918C3"/>
    <w:rsid w:val="00791B39"/>
    <w:rsid w:val="00792227"/>
    <w:rsid w:val="00792ED7"/>
    <w:rsid w:val="007942B2"/>
    <w:rsid w:val="00794AE1"/>
    <w:rsid w:val="0079545A"/>
    <w:rsid w:val="007954F3"/>
    <w:rsid w:val="007957B1"/>
    <w:rsid w:val="00796276"/>
    <w:rsid w:val="00797FB9"/>
    <w:rsid w:val="007A03BF"/>
    <w:rsid w:val="007A0DD1"/>
    <w:rsid w:val="007A0EFF"/>
    <w:rsid w:val="007A164D"/>
    <w:rsid w:val="007A1E68"/>
    <w:rsid w:val="007A220F"/>
    <w:rsid w:val="007A2A4D"/>
    <w:rsid w:val="007A2B15"/>
    <w:rsid w:val="007A32E7"/>
    <w:rsid w:val="007A3486"/>
    <w:rsid w:val="007A4207"/>
    <w:rsid w:val="007A4AF9"/>
    <w:rsid w:val="007A4BB8"/>
    <w:rsid w:val="007A513A"/>
    <w:rsid w:val="007A5C48"/>
    <w:rsid w:val="007A6484"/>
    <w:rsid w:val="007A665D"/>
    <w:rsid w:val="007A6DDA"/>
    <w:rsid w:val="007A6FF6"/>
    <w:rsid w:val="007A74DC"/>
    <w:rsid w:val="007A75C2"/>
    <w:rsid w:val="007A76CA"/>
    <w:rsid w:val="007B08AE"/>
    <w:rsid w:val="007B137B"/>
    <w:rsid w:val="007B1574"/>
    <w:rsid w:val="007B1B71"/>
    <w:rsid w:val="007B335D"/>
    <w:rsid w:val="007B40D7"/>
    <w:rsid w:val="007B4144"/>
    <w:rsid w:val="007B43B8"/>
    <w:rsid w:val="007B4878"/>
    <w:rsid w:val="007B48D2"/>
    <w:rsid w:val="007B49AA"/>
    <w:rsid w:val="007B4A21"/>
    <w:rsid w:val="007B4AF3"/>
    <w:rsid w:val="007B4FC1"/>
    <w:rsid w:val="007B5825"/>
    <w:rsid w:val="007C1C27"/>
    <w:rsid w:val="007C2C25"/>
    <w:rsid w:val="007C441B"/>
    <w:rsid w:val="007C4799"/>
    <w:rsid w:val="007C5583"/>
    <w:rsid w:val="007C579B"/>
    <w:rsid w:val="007C5BD0"/>
    <w:rsid w:val="007C5E07"/>
    <w:rsid w:val="007C6427"/>
    <w:rsid w:val="007C7956"/>
    <w:rsid w:val="007C7AA7"/>
    <w:rsid w:val="007C7EA1"/>
    <w:rsid w:val="007D0AB9"/>
    <w:rsid w:val="007D2043"/>
    <w:rsid w:val="007D22FD"/>
    <w:rsid w:val="007D2A58"/>
    <w:rsid w:val="007D2BA8"/>
    <w:rsid w:val="007D342E"/>
    <w:rsid w:val="007D42DE"/>
    <w:rsid w:val="007D514E"/>
    <w:rsid w:val="007D6ACE"/>
    <w:rsid w:val="007D70A1"/>
    <w:rsid w:val="007E052D"/>
    <w:rsid w:val="007E0ECE"/>
    <w:rsid w:val="007E1620"/>
    <w:rsid w:val="007E1715"/>
    <w:rsid w:val="007E287A"/>
    <w:rsid w:val="007E2985"/>
    <w:rsid w:val="007E2A49"/>
    <w:rsid w:val="007E3190"/>
    <w:rsid w:val="007E363F"/>
    <w:rsid w:val="007E3A5F"/>
    <w:rsid w:val="007E3B8B"/>
    <w:rsid w:val="007E3E2F"/>
    <w:rsid w:val="007E47BF"/>
    <w:rsid w:val="007E4C5B"/>
    <w:rsid w:val="007E4E56"/>
    <w:rsid w:val="007E6446"/>
    <w:rsid w:val="007E6865"/>
    <w:rsid w:val="007E68EC"/>
    <w:rsid w:val="007E6CE6"/>
    <w:rsid w:val="007E6D49"/>
    <w:rsid w:val="007E6F80"/>
    <w:rsid w:val="007E716B"/>
    <w:rsid w:val="007E7BDC"/>
    <w:rsid w:val="007F054D"/>
    <w:rsid w:val="007F0754"/>
    <w:rsid w:val="007F14F5"/>
    <w:rsid w:val="007F1578"/>
    <w:rsid w:val="007F1A38"/>
    <w:rsid w:val="007F21F2"/>
    <w:rsid w:val="007F23A9"/>
    <w:rsid w:val="007F2D2D"/>
    <w:rsid w:val="007F44F6"/>
    <w:rsid w:val="007F4895"/>
    <w:rsid w:val="007F4D82"/>
    <w:rsid w:val="007F55E9"/>
    <w:rsid w:val="007F5D0E"/>
    <w:rsid w:val="007F5EB1"/>
    <w:rsid w:val="007F619E"/>
    <w:rsid w:val="007F6561"/>
    <w:rsid w:val="007F72DF"/>
    <w:rsid w:val="007F74A8"/>
    <w:rsid w:val="007F7887"/>
    <w:rsid w:val="008002C1"/>
    <w:rsid w:val="008021BB"/>
    <w:rsid w:val="0080269F"/>
    <w:rsid w:val="00802749"/>
    <w:rsid w:val="0080291D"/>
    <w:rsid w:val="00802C97"/>
    <w:rsid w:val="00802E8F"/>
    <w:rsid w:val="0080321F"/>
    <w:rsid w:val="008046CA"/>
    <w:rsid w:val="008051A6"/>
    <w:rsid w:val="00806477"/>
    <w:rsid w:val="00806C4F"/>
    <w:rsid w:val="008070D3"/>
    <w:rsid w:val="0080722D"/>
    <w:rsid w:val="0081017A"/>
    <w:rsid w:val="008107C7"/>
    <w:rsid w:val="00810CFC"/>
    <w:rsid w:val="0081163A"/>
    <w:rsid w:val="00811A45"/>
    <w:rsid w:val="00812013"/>
    <w:rsid w:val="00815ABE"/>
    <w:rsid w:val="00815CF6"/>
    <w:rsid w:val="00815F6F"/>
    <w:rsid w:val="008161E0"/>
    <w:rsid w:val="008164C8"/>
    <w:rsid w:val="00816A3D"/>
    <w:rsid w:val="00816DB5"/>
    <w:rsid w:val="00817268"/>
    <w:rsid w:val="00817E97"/>
    <w:rsid w:val="0082050D"/>
    <w:rsid w:val="008206D0"/>
    <w:rsid w:val="00820EED"/>
    <w:rsid w:val="00821146"/>
    <w:rsid w:val="008212C5"/>
    <w:rsid w:val="008218BC"/>
    <w:rsid w:val="008220D8"/>
    <w:rsid w:val="0082447E"/>
    <w:rsid w:val="0082487B"/>
    <w:rsid w:val="00825FF3"/>
    <w:rsid w:val="008266F8"/>
    <w:rsid w:val="00826B6A"/>
    <w:rsid w:val="00826E12"/>
    <w:rsid w:val="00826F05"/>
    <w:rsid w:val="0082750B"/>
    <w:rsid w:val="00830174"/>
    <w:rsid w:val="0083072F"/>
    <w:rsid w:val="00830EDE"/>
    <w:rsid w:val="00831558"/>
    <w:rsid w:val="00831B61"/>
    <w:rsid w:val="00832085"/>
    <w:rsid w:val="00833005"/>
    <w:rsid w:val="00834316"/>
    <w:rsid w:val="00834673"/>
    <w:rsid w:val="00834D57"/>
    <w:rsid w:val="008353BF"/>
    <w:rsid w:val="0083569D"/>
    <w:rsid w:val="0083581D"/>
    <w:rsid w:val="00836B4E"/>
    <w:rsid w:val="0083738B"/>
    <w:rsid w:val="008413AA"/>
    <w:rsid w:val="00841BA8"/>
    <w:rsid w:val="00841C68"/>
    <w:rsid w:val="00841EF1"/>
    <w:rsid w:val="0084217E"/>
    <w:rsid w:val="00842790"/>
    <w:rsid w:val="008436DB"/>
    <w:rsid w:val="00843782"/>
    <w:rsid w:val="00844320"/>
    <w:rsid w:val="00844A8B"/>
    <w:rsid w:val="00844FC7"/>
    <w:rsid w:val="00845220"/>
    <w:rsid w:val="00845D9C"/>
    <w:rsid w:val="00845EBD"/>
    <w:rsid w:val="0084696F"/>
    <w:rsid w:val="00846F85"/>
    <w:rsid w:val="00847CCC"/>
    <w:rsid w:val="00847CED"/>
    <w:rsid w:val="008505EA"/>
    <w:rsid w:val="00850B86"/>
    <w:rsid w:val="00850DCD"/>
    <w:rsid w:val="00851BF7"/>
    <w:rsid w:val="008520FE"/>
    <w:rsid w:val="00854BED"/>
    <w:rsid w:val="0085508B"/>
    <w:rsid w:val="00855156"/>
    <w:rsid w:val="00855451"/>
    <w:rsid w:val="00855D58"/>
    <w:rsid w:val="00856184"/>
    <w:rsid w:val="008565C5"/>
    <w:rsid w:val="0085713A"/>
    <w:rsid w:val="00857650"/>
    <w:rsid w:val="00857C1B"/>
    <w:rsid w:val="00857CC4"/>
    <w:rsid w:val="008608F0"/>
    <w:rsid w:val="00860C01"/>
    <w:rsid w:val="00861722"/>
    <w:rsid w:val="0086206C"/>
    <w:rsid w:val="008625F7"/>
    <w:rsid w:val="008636D6"/>
    <w:rsid w:val="008669C0"/>
    <w:rsid w:val="00866C56"/>
    <w:rsid w:val="00866C79"/>
    <w:rsid w:val="00867256"/>
    <w:rsid w:val="008672BF"/>
    <w:rsid w:val="00867F63"/>
    <w:rsid w:val="00870B6C"/>
    <w:rsid w:val="00870F00"/>
    <w:rsid w:val="008713AF"/>
    <w:rsid w:val="00872800"/>
    <w:rsid w:val="00872B54"/>
    <w:rsid w:val="008735B8"/>
    <w:rsid w:val="00873EE4"/>
    <w:rsid w:val="00874C92"/>
    <w:rsid w:val="0087524D"/>
    <w:rsid w:val="008752EA"/>
    <w:rsid w:val="008754F3"/>
    <w:rsid w:val="0087655A"/>
    <w:rsid w:val="00876DA6"/>
    <w:rsid w:val="00877498"/>
    <w:rsid w:val="0088030C"/>
    <w:rsid w:val="00880E02"/>
    <w:rsid w:val="008811A2"/>
    <w:rsid w:val="0088166B"/>
    <w:rsid w:val="00881678"/>
    <w:rsid w:val="00881750"/>
    <w:rsid w:val="00881B5F"/>
    <w:rsid w:val="00883F34"/>
    <w:rsid w:val="00884DFC"/>
    <w:rsid w:val="00884F36"/>
    <w:rsid w:val="008850BD"/>
    <w:rsid w:val="0088555B"/>
    <w:rsid w:val="0088756D"/>
    <w:rsid w:val="00887741"/>
    <w:rsid w:val="008877B2"/>
    <w:rsid w:val="00887991"/>
    <w:rsid w:val="00887AF5"/>
    <w:rsid w:val="00890566"/>
    <w:rsid w:val="0089099F"/>
    <w:rsid w:val="008910AB"/>
    <w:rsid w:val="00891BC6"/>
    <w:rsid w:val="008925DA"/>
    <w:rsid w:val="00892C24"/>
    <w:rsid w:val="008933EB"/>
    <w:rsid w:val="00893962"/>
    <w:rsid w:val="00893D3E"/>
    <w:rsid w:val="00894996"/>
    <w:rsid w:val="00894F0C"/>
    <w:rsid w:val="008956C0"/>
    <w:rsid w:val="00895E2B"/>
    <w:rsid w:val="008963B7"/>
    <w:rsid w:val="00897446"/>
    <w:rsid w:val="00897A6B"/>
    <w:rsid w:val="008A04DA"/>
    <w:rsid w:val="008A0791"/>
    <w:rsid w:val="008A0842"/>
    <w:rsid w:val="008A0E13"/>
    <w:rsid w:val="008A1A78"/>
    <w:rsid w:val="008A2764"/>
    <w:rsid w:val="008A2C19"/>
    <w:rsid w:val="008A36FE"/>
    <w:rsid w:val="008A3C32"/>
    <w:rsid w:val="008A577F"/>
    <w:rsid w:val="008A5E06"/>
    <w:rsid w:val="008A66E0"/>
    <w:rsid w:val="008A6BC9"/>
    <w:rsid w:val="008A6C5F"/>
    <w:rsid w:val="008A7286"/>
    <w:rsid w:val="008A74E4"/>
    <w:rsid w:val="008A7F35"/>
    <w:rsid w:val="008B1857"/>
    <w:rsid w:val="008B20BD"/>
    <w:rsid w:val="008B2696"/>
    <w:rsid w:val="008B2BE0"/>
    <w:rsid w:val="008B3B35"/>
    <w:rsid w:val="008B4213"/>
    <w:rsid w:val="008B42BD"/>
    <w:rsid w:val="008B457F"/>
    <w:rsid w:val="008B4586"/>
    <w:rsid w:val="008B4E72"/>
    <w:rsid w:val="008B6F6A"/>
    <w:rsid w:val="008C0FEA"/>
    <w:rsid w:val="008C14C3"/>
    <w:rsid w:val="008C193F"/>
    <w:rsid w:val="008C2DB1"/>
    <w:rsid w:val="008C32DE"/>
    <w:rsid w:val="008C4B0A"/>
    <w:rsid w:val="008C4CA7"/>
    <w:rsid w:val="008C4E24"/>
    <w:rsid w:val="008C5438"/>
    <w:rsid w:val="008C5733"/>
    <w:rsid w:val="008C677A"/>
    <w:rsid w:val="008C67CD"/>
    <w:rsid w:val="008C6FE3"/>
    <w:rsid w:val="008C71CA"/>
    <w:rsid w:val="008C773E"/>
    <w:rsid w:val="008C7809"/>
    <w:rsid w:val="008D0409"/>
    <w:rsid w:val="008D12FA"/>
    <w:rsid w:val="008D25C9"/>
    <w:rsid w:val="008D2623"/>
    <w:rsid w:val="008D2A0B"/>
    <w:rsid w:val="008D3078"/>
    <w:rsid w:val="008D3840"/>
    <w:rsid w:val="008D3C2E"/>
    <w:rsid w:val="008D3FE0"/>
    <w:rsid w:val="008D515C"/>
    <w:rsid w:val="008D6AAA"/>
    <w:rsid w:val="008D6DC7"/>
    <w:rsid w:val="008E043F"/>
    <w:rsid w:val="008E0A9C"/>
    <w:rsid w:val="008E13B8"/>
    <w:rsid w:val="008E18C2"/>
    <w:rsid w:val="008E291C"/>
    <w:rsid w:val="008E3B00"/>
    <w:rsid w:val="008E3D8B"/>
    <w:rsid w:val="008E4E17"/>
    <w:rsid w:val="008E4E39"/>
    <w:rsid w:val="008E4E61"/>
    <w:rsid w:val="008E5C3B"/>
    <w:rsid w:val="008E66D9"/>
    <w:rsid w:val="008E68F6"/>
    <w:rsid w:val="008E7917"/>
    <w:rsid w:val="008F01D0"/>
    <w:rsid w:val="008F065D"/>
    <w:rsid w:val="008F1E4D"/>
    <w:rsid w:val="008F2130"/>
    <w:rsid w:val="008F356B"/>
    <w:rsid w:val="008F35A3"/>
    <w:rsid w:val="008F36C3"/>
    <w:rsid w:val="008F395C"/>
    <w:rsid w:val="008F4C50"/>
    <w:rsid w:val="008F5A27"/>
    <w:rsid w:val="008F62A4"/>
    <w:rsid w:val="008F6567"/>
    <w:rsid w:val="00900859"/>
    <w:rsid w:val="00900E5F"/>
    <w:rsid w:val="00901B96"/>
    <w:rsid w:val="009020CB"/>
    <w:rsid w:val="009032E2"/>
    <w:rsid w:val="0090455B"/>
    <w:rsid w:val="009048A6"/>
    <w:rsid w:val="00904B67"/>
    <w:rsid w:val="00904DD6"/>
    <w:rsid w:val="00905807"/>
    <w:rsid w:val="00905B68"/>
    <w:rsid w:val="00906235"/>
    <w:rsid w:val="00906D4E"/>
    <w:rsid w:val="0090772C"/>
    <w:rsid w:val="009102A7"/>
    <w:rsid w:val="00910758"/>
    <w:rsid w:val="00912387"/>
    <w:rsid w:val="0091242D"/>
    <w:rsid w:val="00912CB2"/>
    <w:rsid w:val="00912EAB"/>
    <w:rsid w:val="00913BD2"/>
    <w:rsid w:val="00913EE6"/>
    <w:rsid w:val="009144E0"/>
    <w:rsid w:val="00915314"/>
    <w:rsid w:val="009156A6"/>
    <w:rsid w:val="009159FA"/>
    <w:rsid w:val="009161E9"/>
    <w:rsid w:val="00917A40"/>
    <w:rsid w:val="00917D10"/>
    <w:rsid w:val="00917DD9"/>
    <w:rsid w:val="00920221"/>
    <w:rsid w:val="00920AE5"/>
    <w:rsid w:val="00920BF5"/>
    <w:rsid w:val="00921DA5"/>
    <w:rsid w:val="009222A0"/>
    <w:rsid w:val="0092395B"/>
    <w:rsid w:val="009248B6"/>
    <w:rsid w:val="00924D88"/>
    <w:rsid w:val="009253CD"/>
    <w:rsid w:val="009265D7"/>
    <w:rsid w:val="00927FC7"/>
    <w:rsid w:val="00930292"/>
    <w:rsid w:val="00930909"/>
    <w:rsid w:val="00930D6B"/>
    <w:rsid w:val="00931A71"/>
    <w:rsid w:val="00931B71"/>
    <w:rsid w:val="00931D7D"/>
    <w:rsid w:val="00932A9B"/>
    <w:rsid w:val="00933CA7"/>
    <w:rsid w:val="00933EC7"/>
    <w:rsid w:val="00934395"/>
    <w:rsid w:val="009345D0"/>
    <w:rsid w:val="009346C5"/>
    <w:rsid w:val="00934BF8"/>
    <w:rsid w:val="00935616"/>
    <w:rsid w:val="0093580F"/>
    <w:rsid w:val="00935CBE"/>
    <w:rsid w:val="00936130"/>
    <w:rsid w:val="00936FB8"/>
    <w:rsid w:val="009374E1"/>
    <w:rsid w:val="00937C91"/>
    <w:rsid w:val="0094052D"/>
    <w:rsid w:val="0094158E"/>
    <w:rsid w:val="009415BE"/>
    <w:rsid w:val="0094187F"/>
    <w:rsid w:val="00943CF7"/>
    <w:rsid w:val="00944B3C"/>
    <w:rsid w:val="00944D42"/>
    <w:rsid w:val="00945118"/>
    <w:rsid w:val="009456BF"/>
    <w:rsid w:val="009459D5"/>
    <w:rsid w:val="00945F2F"/>
    <w:rsid w:val="009468B0"/>
    <w:rsid w:val="00947AA8"/>
    <w:rsid w:val="00947DDF"/>
    <w:rsid w:val="00950529"/>
    <w:rsid w:val="00950617"/>
    <w:rsid w:val="00950731"/>
    <w:rsid w:val="00950802"/>
    <w:rsid w:val="00950D1C"/>
    <w:rsid w:val="009519B6"/>
    <w:rsid w:val="00951A08"/>
    <w:rsid w:val="009523A1"/>
    <w:rsid w:val="00952F98"/>
    <w:rsid w:val="00953540"/>
    <w:rsid w:val="00954130"/>
    <w:rsid w:val="00954DC0"/>
    <w:rsid w:val="009558A8"/>
    <w:rsid w:val="00955FCF"/>
    <w:rsid w:val="00956215"/>
    <w:rsid w:val="00956671"/>
    <w:rsid w:val="009569DA"/>
    <w:rsid w:val="00960168"/>
    <w:rsid w:val="0096149B"/>
    <w:rsid w:val="00961595"/>
    <w:rsid w:val="0096188E"/>
    <w:rsid w:val="009618F3"/>
    <w:rsid w:val="00961E4D"/>
    <w:rsid w:val="00961EC5"/>
    <w:rsid w:val="00962D96"/>
    <w:rsid w:val="00962EEB"/>
    <w:rsid w:val="00962F53"/>
    <w:rsid w:val="00963311"/>
    <w:rsid w:val="0096355F"/>
    <w:rsid w:val="00964EDA"/>
    <w:rsid w:val="009657FD"/>
    <w:rsid w:val="009658E2"/>
    <w:rsid w:val="0096641B"/>
    <w:rsid w:val="0096678F"/>
    <w:rsid w:val="00966A4B"/>
    <w:rsid w:val="00966E7A"/>
    <w:rsid w:val="00966F72"/>
    <w:rsid w:val="0096726B"/>
    <w:rsid w:val="009672F1"/>
    <w:rsid w:val="00967B89"/>
    <w:rsid w:val="00970610"/>
    <w:rsid w:val="00970B04"/>
    <w:rsid w:val="00970CE0"/>
    <w:rsid w:val="009713AE"/>
    <w:rsid w:val="009713DE"/>
    <w:rsid w:val="0097184E"/>
    <w:rsid w:val="00971B24"/>
    <w:rsid w:val="00971C62"/>
    <w:rsid w:val="009720E4"/>
    <w:rsid w:val="009727A6"/>
    <w:rsid w:val="0097339C"/>
    <w:rsid w:val="009739D0"/>
    <w:rsid w:val="00973D56"/>
    <w:rsid w:val="00973F3F"/>
    <w:rsid w:val="009745FF"/>
    <w:rsid w:val="00974CEC"/>
    <w:rsid w:val="00974E94"/>
    <w:rsid w:val="009753C6"/>
    <w:rsid w:val="00975E67"/>
    <w:rsid w:val="0097697D"/>
    <w:rsid w:val="00977826"/>
    <w:rsid w:val="00977E16"/>
    <w:rsid w:val="00981997"/>
    <w:rsid w:val="00981DFA"/>
    <w:rsid w:val="0098214A"/>
    <w:rsid w:val="0098226D"/>
    <w:rsid w:val="00982B4B"/>
    <w:rsid w:val="00983593"/>
    <w:rsid w:val="0098393C"/>
    <w:rsid w:val="00983CF3"/>
    <w:rsid w:val="00983F9F"/>
    <w:rsid w:val="00983FC7"/>
    <w:rsid w:val="009842B7"/>
    <w:rsid w:val="009844C5"/>
    <w:rsid w:val="00984A36"/>
    <w:rsid w:val="0098522E"/>
    <w:rsid w:val="009853D7"/>
    <w:rsid w:val="00985587"/>
    <w:rsid w:val="00986CBE"/>
    <w:rsid w:val="00987B8D"/>
    <w:rsid w:val="00987DF6"/>
    <w:rsid w:val="00990086"/>
    <w:rsid w:val="00991587"/>
    <w:rsid w:val="0099187E"/>
    <w:rsid w:val="00992919"/>
    <w:rsid w:val="00992A54"/>
    <w:rsid w:val="00993588"/>
    <w:rsid w:val="009939ED"/>
    <w:rsid w:val="00993CAF"/>
    <w:rsid w:val="00994614"/>
    <w:rsid w:val="0099492F"/>
    <w:rsid w:val="009957A2"/>
    <w:rsid w:val="0099621B"/>
    <w:rsid w:val="009962E5"/>
    <w:rsid w:val="009965FF"/>
    <w:rsid w:val="00996861"/>
    <w:rsid w:val="009978E2"/>
    <w:rsid w:val="00997E45"/>
    <w:rsid w:val="009A1013"/>
    <w:rsid w:val="009A1477"/>
    <w:rsid w:val="009A1EED"/>
    <w:rsid w:val="009A1F5A"/>
    <w:rsid w:val="009A2CB5"/>
    <w:rsid w:val="009A2E4C"/>
    <w:rsid w:val="009A3444"/>
    <w:rsid w:val="009A3E89"/>
    <w:rsid w:val="009A4AB3"/>
    <w:rsid w:val="009A4C40"/>
    <w:rsid w:val="009A5044"/>
    <w:rsid w:val="009A5066"/>
    <w:rsid w:val="009A5425"/>
    <w:rsid w:val="009A57B7"/>
    <w:rsid w:val="009A5AB6"/>
    <w:rsid w:val="009A5E4F"/>
    <w:rsid w:val="009A5FC3"/>
    <w:rsid w:val="009A6A23"/>
    <w:rsid w:val="009A71E4"/>
    <w:rsid w:val="009A7AB2"/>
    <w:rsid w:val="009B1321"/>
    <w:rsid w:val="009B2D6A"/>
    <w:rsid w:val="009B37A6"/>
    <w:rsid w:val="009B3EB2"/>
    <w:rsid w:val="009B3F07"/>
    <w:rsid w:val="009B60A2"/>
    <w:rsid w:val="009B6568"/>
    <w:rsid w:val="009B6F59"/>
    <w:rsid w:val="009B6F90"/>
    <w:rsid w:val="009B727E"/>
    <w:rsid w:val="009B7CA3"/>
    <w:rsid w:val="009C0EF8"/>
    <w:rsid w:val="009C1337"/>
    <w:rsid w:val="009C1532"/>
    <w:rsid w:val="009C15E5"/>
    <w:rsid w:val="009C255E"/>
    <w:rsid w:val="009C2FAE"/>
    <w:rsid w:val="009C3813"/>
    <w:rsid w:val="009C4D20"/>
    <w:rsid w:val="009C4ECC"/>
    <w:rsid w:val="009C4F74"/>
    <w:rsid w:val="009C5623"/>
    <w:rsid w:val="009C572B"/>
    <w:rsid w:val="009D00D5"/>
    <w:rsid w:val="009D0E7C"/>
    <w:rsid w:val="009D162F"/>
    <w:rsid w:val="009D1D64"/>
    <w:rsid w:val="009D1DD0"/>
    <w:rsid w:val="009D1E16"/>
    <w:rsid w:val="009D1F36"/>
    <w:rsid w:val="009D21F1"/>
    <w:rsid w:val="009D24C6"/>
    <w:rsid w:val="009D2C52"/>
    <w:rsid w:val="009D2E96"/>
    <w:rsid w:val="009D4248"/>
    <w:rsid w:val="009D48DB"/>
    <w:rsid w:val="009D4A1B"/>
    <w:rsid w:val="009D4B3B"/>
    <w:rsid w:val="009D4D50"/>
    <w:rsid w:val="009D5519"/>
    <w:rsid w:val="009D5BB1"/>
    <w:rsid w:val="009D60AD"/>
    <w:rsid w:val="009D6937"/>
    <w:rsid w:val="009D6C96"/>
    <w:rsid w:val="009D717B"/>
    <w:rsid w:val="009D7A33"/>
    <w:rsid w:val="009D7AC0"/>
    <w:rsid w:val="009D7CBF"/>
    <w:rsid w:val="009D7E4F"/>
    <w:rsid w:val="009E0FAB"/>
    <w:rsid w:val="009E1373"/>
    <w:rsid w:val="009E1DE5"/>
    <w:rsid w:val="009E1E85"/>
    <w:rsid w:val="009E1EE2"/>
    <w:rsid w:val="009E28B8"/>
    <w:rsid w:val="009E29EF"/>
    <w:rsid w:val="009E3E25"/>
    <w:rsid w:val="009E3F0B"/>
    <w:rsid w:val="009E455C"/>
    <w:rsid w:val="009E5C64"/>
    <w:rsid w:val="009E60AF"/>
    <w:rsid w:val="009E62A0"/>
    <w:rsid w:val="009E6A46"/>
    <w:rsid w:val="009F049E"/>
    <w:rsid w:val="009F0A4A"/>
    <w:rsid w:val="009F0EB1"/>
    <w:rsid w:val="009F0F0B"/>
    <w:rsid w:val="009F14CE"/>
    <w:rsid w:val="009F1DD1"/>
    <w:rsid w:val="009F26B0"/>
    <w:rsid w:val="009F2C7E"/>
    <w:rsid w:val="009F300E"/>
    <w:rsid w:val="009F342C"/>
    <w:rsid w:val="009F34D6"/>
    <w:rsid w:val="009F4100"/>
    <w:rsid w:val="009F42DE"/>
    <w:rsid w:val="009F47BE"/>
    <w:rsid w:val="009F4FD9"/>
    <w:rsid w:val="009F626C"/>
    <w:rsid w:val="009F650A"/>
    <w:rsid w:val="009F666B"/>
    <w:rsid w:val="009F79D7"/>
    <w:rsid w:val="00A000B1"/>
    <w:rsid w:val="00A00547"/>
    <w:rsid w:val="00A00C5E"/>
    <w:rsid w:val="00A0219F"/>
    <w:rsid w:val="00A03D11"/>
    <w:rsid w:val="00A042B2"/>
    <w:rsid w:val="00A04DB9"/>
    <w:rsid w:val="00A04E8F"/>
    <w:rsid w:val="00A05186"/>
    <w:rsid w:val="00A053FC"/>
    <w:rsid w:val="00A05BE3"/>
    <w:rsid w:val="00A05E47"/>
    <w:rsid w:val="00A06875"/>
    <w:rsid w:val="00A06908"/>
    <w:rsid w:val="00A06CC5"/>
    <w:rsid w:val="00A06EA4"/>
    <w:rsid w:val="00A06EAA"/>
    <w:rsid w:val="00A101BF"/>
    <w:rsid w:val="00A108C5"/>
    <w:rsid w:val="00A11017"/>
    <w:rsid w:val="00A1167F"/>
    <w:rsid w:val="00A117DD"/>
    <w:rsid w:val="00A11D09"/>
    <w:rsid w:val="00A12895"/>
    <w:rsid w:val="00A12B5C"/>
    <w:rsid w:val="00A13307"/>
    <w:rsid w:val="00A13983"/>
    <w:rsid w:val="00A14019"/>
    <w:rsid w:val="00A1469B"/>
    <w:rsid w:val="00A15091"/>
    <w:rsid w:val="00A15735"/>
    <w:rsid w:val="00A15747"/>
    <w:rsid w:val="00A1576F"/>
    <w:rsid w:val="00A16E52"/>
    <w:rsid w:val="00A179CC"/>
    <w:rsid w:val="00A200BF"/>
    <w:rsid w:val="00A200C6"/>
    <w:rsid w:val="00A2036D"/>
    <w:rsid w:val="00A20BDB"/>
    <w:rsid w:val="00A20E10"/>
    <w:rsid w:val="00A21A78"/>
    <w:rsid w:val="00A21D5A"/>
    <w:rsid w:val="00A224B4"/>
    <w:rsid w:val="00A224CD"/>
    <w:rsid w:val="00A224DF"/>
    <w:rsid w:val="00A226F0"/>
    <w:rsid w:val="00A22BCE"/>
    <w:rsid w:val="00A2344F"/>
    <w:rsid w:val="00A23546"/>
    <w:rsid w:val="00A2487B"/>
    <w:rsid w:val="00A24F27"/>
    <w:rsid w:val="00A24F9B"/>
    <w:rsid w:val="00A251F3"/>
    <w:rsid w:val="00A253FB"/>
    <w:rsid w:val="00A2556A"/>
    <w:rsid w:val="00A26495"/>
    <w:rsid w:val="00A26951"/>
    <w:rsid w:val="00A26E99"/>
    <w:rsid w:val="00A27566"/>
    <w:rsid w:val="00A278BE"/>
    <w:rsid w:val="00A27C23"/>
    <w:rsid w:val="00A27E83"/>
    <w:rsid w:val="00A27FB7"/>
    <w:rsid w:val="00A30A99"/>
    <w:rsid w:val="00A31025"/>
    <w:rsid w:val="00A31F19"/>
    <w:rsid w:val="00A321D0"/>
    <w:rsid w:val="00A32BE4"/>
    <w:rsid w:val="00A33BAC"/>
    <w:rsid w:val="00A346F1"/>
    <w:rsid w:val="00A34ABC"/>
    <w:rsid w:val="00A350FE"/>
    <w:rsid w:val="00A3757F"/>
    <w:rsid w:val="00A3765C"/>
    <w:rsid w:val="00A37916"/>
    <w:rsid w:val="00A3796F"/>
    <w:rsid w:val="00A37DFB"/>
    <w:rsid w:val="00A400CC"/>
    <w:rsid w:val="00A405D5"/>
    <w:rsid w:val="00A4156B"/>
    <w:rsid w:val="00A41C8A"/>
    <w:rsid w:val="00A41EAB"/>
    <w:rsid w:val="00A42930"/>
    <w:rsid w:val="00A42BBF"/>
    <w:rsid w:val="00A431D3"/>
    <w:rsid w:val="00A432B5"/>
    <w:rsid w:val="00A43682"/>
    <w:rsid w:val="00A43DFB"/>
    <w:rsid w:val="00A44761"/>
    <w:rsid w:val="00A44FE5"/>
    <w:rsid w:val="00A45639"/>
    <w:rsid w:val="00A46773"/>
    <w:rsid w:val="00A4689F"/>
    <w:rsid w:val="00A47B1F"/>
    <w:rsid w:val="00A47C9B"/>
    <w:rsid w:val="00A47D66"/>
    <w:rsid w:val="00A516D1"/>
    <w:rsid w:val="00A519C5"/>
    <w:rsid w:val="00A51CC3"/>
    <w:rsid w:val="00A526AE"/>
    <w:rsid w:val="00A52BF2"/>
    <w:rsid w:val="00A52F9E"/>
    <w:rsid w:val="00A53C1C"/>
    <w:rsid w:val="00A53E91"/>
    <w:rsid w:val="00A54126"/>
    <w:rsid w:val="00A549FD"/>
    <w:rsid w:val="00A55CE6"/>
    <w:rsid w:val="00A55D9D"/>
    <w:rsid w:val="00A5656B"/>
    <w:rsid w:val="00A567D4"/>
    <w:rsid w:val="00A571BB"/>
    <w:rsid w:val="00A572A4"/>
    <w:rsid w:val="00A57551"/>
    <w:rsid w:val="00A5760A"/>
    <w:rsid w:val="00A57A6B"/>
    <w:rsid w:val="00A57AE6"/>
    <w:rsid w:val="00A57B37"/>
    <w:rsid w:val="00A60C59"/>
    <w:rsid w:val="00A62144"/>
    <w:rsid w:val="00A63056"/>
    <w:rsid w:val="00A64029"/>
    <w:rsid w:val="00A64D1C"/>
    <w:rsid w:val="00A66029"/>
    <w:rsid w:val="00A664CA"/>
    <w:rsid w:val="00A67441"/>
    <w:rsid w:val="00A70739"/>
    <w:rsid w:val="00A70B17"/>
    <w:rsid w:val="00A7126D"/>
    <w:rsid w:val="00A7177D"/>
    <w:rsid w:val="00A72027"/>
    <w:rsid w:val="00A73AB6"/>
    <w:rsid w:val="00A74871"/>
    <w:rsid w:val="00A75809"/>
    <w:rsid w:val="00A75C20"/>
    <w:rsid w:val="00A76248"/>
    <w:rsid w:val="00A771EF"/>
    <w:rsid w:val="00A779E5"/>
    <w:rsid w:val="00A805A0"/>
    <w:rsid w:val="00A807BA"/>
    <w:rsid w:val="00A80EDC"/>
    <w:rsid w:val="00A814A0"/>
    <w:rsid w:val="00A81995"/>
    <w:rsid w:val="00A819E0"/>
    <w:rsid w:val="00A8247C"/>
    <w:rsid w:val="00A83434"/>
    <w:rsid w:val="00A834C3"/>
    <w:rsid w:val="00A85212"/>
    <w:rsid w:val="00A858D3"/>
    <w:rsid w:val="00A85FFC"/>
    <w:rsid w:val="00A86B58"/>
    <w:rsid w:val="00A873F6"/>
    <w:rsid w:val="00A902F2"/>
    <w:rsid w:val="00A93E3C"/>
    <w:rsid w:val="00A94C2A"/>
    <w:rsid w:val="00A95693"/>
    <w:rsid w:val="00A95EA2"/>
    <w:rsid w:val="00A96058"/>
    <w:rsid w:val="00A9724D"/>
    <w:rsid w:val="00A979DF"/>
    <w:rsid w:val="00AA0518"/>
    <w:rsid w:val="00AA0B37"/>
    <w:rsid w:val="00AA0FB1"/>
    <w:rsid w:val="00AA1B15"/>
    <w:rsid w:val="00AA20E4"/>
    <w:rsid w:val="00AA30B4"/>
    <w:rsid w:val="00AA375A"/>
    <w:rsid w:val="00AA47D2"/>
    <w:rsid w:val="00AA521B"/>
    <w:rsid w:val="00AA5534"/>
    <w:rsid w:val="00AA559F"/>
    <w:rsid w:val="00AA5E9F"/>
    <w:rsid w:val="00AA6A1C"/>
    <w:rsid w:val="00AA6DC6"/>
    <w:rsid w:val="00AA6DF3"/>
    <w:rsid w:val="00AA6EA7"/>
    <w:rsid w:val="00AA774D"/>
    <w:rsid w:val="00AA7C37"/>
    <w:rsid w:val="00AB02D3"/>
    <w:rsid w:val="00AB1294"/>
    <w:rsid w:val="00AB1A3A"/>
    <w:rsid w:val="00AB1D8B"/>
    <w:rsid w:val="00AB30C9"/>
    <w:rsid w:val="00AB4663"/>
    <w:rsid w:val="00AB4CE3"/>
    <w:rsid w:val="00AB54AB"/>
    <w:rsid w:val="00AB59AA"/>
    <w:rsid w:val="00AB60F1"/>
    <w:rsid w:val="00AB6256"/>
    <w:rsid w:val="00AB6FA6"/>
    <w:rsid w:val="00AB763F"/>
    <w:rsid w:val="00AC08CD"/>
    <w:rsid w:val="00AC0F16"/>
    <w:rsid w:val="00AC1C72"/>
    <w:rsid w:val="00AC1D4F"/>
    <w:rsid w:val="00AC2681"/>
    <w:rsid w:val="00AC2842"/>
    <w:rsid w:val="00AC343A"/>
    <w:rsid w:val="00AC3A35"/>
    <w:rsid w:val="00AC4064"/>
    <w:rsid w:val="00AC419C"/>
    <w:rsid w:val="00AC5034"/>
    <w:rsid w:val="00AC5443"/>
    <w:rsid w:val="00AC5621"/>
    <w:rsid w:val="00AC5C4D"/>
    <w:rsid w:val="00AC63AE"/>
    <w:rsid w:val="00AC69C4"/>
    <w:rsid w:val="00AC7AEC"/>
    <w:rsid w:val="00AC7CF1"/>
    <w:rsid w:val="00AC7E14"/>
    <w:rsid w:val="00AD0087"/>
    <w:rsid w:val="00AD0951"/>
    <w:rsid w:val="00AD119A"/>
    <w:rsid w:val="00AD122D"/>
    <w:rsid w:val="00AD1FA8"/>
    <w:rsid w:val="00AD1FFD"/>
    <w:rsid w:val="00AD2631"/>
    <w:rsid w:val="00AD3814"/>
    <w:rsid w:val="00AD3EAC"/>
    <w:rsid w:val="00AD4897"/>
    <w:rsid w:val="00AD4945"/>
    <w:rsid w:val="00AD5265"/>
    <w:rsid w:val="00AD5E9C"/>
    <w:rsid w:val="00AD7007"/>
    <w:rsid w:val="00AE0B0D"/>
    <w:rsid w:val="00AE1420"/>
    <w:rsid w:val="00AE16C1"/>
    <w:rsid w:val="00AE1848"/>
    <w:rsid w:val="00AE1DB4"/>
    <w:rsid w:val="00AE1F1F"/>
    <w:rsid w:val="00AE2183"/>
    <w:rsid w:val="00AE3483"/>
    <w:rsid w:val="00AE364F"/>
    <w:rsid w:val="00AE42CC"/>
    <w:rsid w:val="00AE4BD5"/>
    <w:rsid w:val="00AE5566"/>
    <w:rsid w:val="00AE5754"/>
    <w:rsid w:val="00AE598C"/>
    <w:rsid w:val="00AE5FCB"/>
    <w:rsid w:val="00AE73DA"/>
    <w:rsid w:val="00AE7752"/>
    <w:rsid w:val="00AE7800"/>
    <w:rsid w:val="00AE7960"/>
    <w:rsid w:val="00AE7DF9"/>
    <w:rsid w:val="00AE7EC6"/>
    <w:rsid w:val="00AF0147"/>
    <w:rsid w:val="00AF0C16"/>
    <w:rsid w:val="00AF1AC2"/>
    <w:rsid w:val="00AF1D2B"/>
    <w:rsid w:val="00AF2CC3"/>
    <w:rsid w:val="00AF2ECF"/>
    <w:rsid w:val="00AF335D"/>
    <w:rsid w:val="00AF3D2C"/>
    <w:rsid w:val="00AF3DC4"/>
    <w:rsid w:val="00AF415C"/>
    <w:rsid w:val="00AF43CB"/>
    <w:rsid w:val="00AF59C0"/>
    <w:rsid w:val="00AF5CAD"/>
    <w:rsid w:val="00AF6511"/>
    <w:rsid w:val="00AF6687"/>
    <w:rsid w:val="00AF6E6F"/>
    <w:rsid w:val="00AF7EA3"/>
    <w:rsid w:val="00AF7FE3"/>
    <w:rsid w:val="00B0069B"/>
    <w:rsid w:val="00B01A8B"/>
    <w:rsid w:val="00B01AA6"/>
    <w:rsid w:val="00B01ED1"/>
    <w:rsid w:val="00B02442"/>
    <w:rsid w:val="00B02846"/>
    <w:rsid w:val="00B02A17"/>
    <w:rsid w:val="00B02A9C"/>
    <w:rsid w:val="00B02BE9"/>
    <w:rsid w:val="00B03ACB"/>
    <w:rsid w:val="00B045A3"/>
    <w:rsid w:val="00B04D81"/>
    <w:rsid w:val="00B04FAD"/>
    <w:rsid w:val="00B057D6"/>
    <w:rsid w:val="00B06743"/>
    <w:rsid w:val="00B077FB"/>
    <w:rsid w:val="00B078FD"/>
    <w:rsid w:val="00B1017A"/>
    <w:rsid w:val="00B10429"/>
    <w:rsid w:val="00B104E8"/>
    <w:rsid w:val="00B10E61"/>
    <w:rsid w:val="00B110FB"/>
    <w:rsid w:val="00B1124C"/>
    <w:rsid w:val="00B1126F"/>
    <w:rsid w:val="00B125A4"/>
    <w:rsid w:val="00B1290B"/>
    <w:rsid w:val="00B13013"/>
    <w:rsid w:val="00B14A1D"/>
    <w:rsid w:val="00B14A50"/>
    <w:rsid w:val="00B14C57"/>
    <w:rsid w:val="00B15D2F"/>
    <w:rsid w:val="00B15ED0"/>
    <w:rsid w:val="00B1776E"/>
    <w:rsid w:val="00B20757"/>
    <w:rsid w:val="00B208F5"/>
    <w:rsid w:val="00B20DE6"/>
    <w:rsid w:val="00B21919"/>
    <w:rsid w:val="00B21A19"/>
    <w:rsid w:val="00B22976"/>
    <w:rsid w:val="00B232A1"/>
    <w:rsid w:val="00B233BE"/>
    <w:rsid w:val="00B23D26"/>
    <w:rsid w:val="00B24381"/>
    <w:rsid w:val="00B2460F"/>
    <w:rsid w:val="00B247E2"/>
    <w:rsid w:val="00B259A2"/>
    <w:rsid w:val="00B259DB"/>
    <w:rsid w:val="00B25AA5"/>
    <w:rsid w:val="00B25DEF"/>
    <w:rsid w:val="00B2628E"/>
    <w:rsid w:val="00B26C20"/>
    <w:rsid w:val="00B273CF"/>
    <w:rsid w:val="00B27418"/>
    <w:rsid w:val="00B30AB0"/>
    <w:rsid w:val="00B311D8"/>
    <w:rsid w:val="00B3271E"/>
    <w:rsid w:val="00B3331A"/>
    <w:rsid w:val="00B33BAE"/>
    <w:rsid w:val="00B33EF2"/>
    <w:rsid w:val="00B3439A"/>
    <w:rsid w:val="00B350F9"/>
    <w:rsid w:val="00B3588C"/>
    <w:rsid w:val="00B35F5D"/>
    <w:rsid w:val="00B36B51"/>
    <w:rsid w:val="00B376F3"/>
    <w:rsid w:val="00B40554"/>
    <w:rsid w:val="00B40B79"/>
    <w:rsid w:val="00B40B8E"/>
    <w:rsid w:val="00B410A2"/>
    <w:rsid w:val="00B414A6"/>
    <w:rsid w:val="00B414F2"/>
    <w:rsid w:val="00B41C4C"/>
    <w:rsid w:val="00B428AC"/>
    <w:rsid w:val="00B43A14"/>
    <w:rsid w:val="00B43F26"/>
    <w:rsid w:val="00B4425B"/>
    <w:rsid w:val="00B4485E"/>
    <w:rsid w:val="00B44D87"/>
    <w:rsid w:val="00B44F2F"/>
    <w:rsid w:val="00B46B6A"/>
    <w:rsid w:val="00B46C8C"/>
    <w:rsid w:val="00B50075"/>
    <w:rsid w:val="00B5018A"/>
    <w:rsid w:val="00B51223"/>
    <w:rsid w:val="00B524B2"/>
    <w:rsid w:val="00B52A5D"/>
    <w:rsid w:val="00B52D8E"/>
    <w:rsid w:val="00B53F05"/>
    <w:rsid w:val="00B540B7"/>
    <w:rsid w:val="00B54E9C"/>
    <w:rsid w:val="00B553A6"/>
    <w:rsid w:val="00B55712"/>
    <w:rsid w:val="00B56065"/>
    <w:rsid w:val="00B5649D"/>
    <w:rsid w:val="00B5656E"/>
    <w:rsid w:val="00B56745"/>
    <w:rsid w:val="00B5690A"/>
    <w:rsid w:val="00B57ECF"/>
    <w:rsid w:val="00B61419"/>
    <w:rsid w:val="00B62C43"/>
    <w:rsid w:val="00B63027"/>
    <w:rsid w:val="00B635E0"/>
    <w:rsid w:val="00B642ED"/>
    <w:rsid w:val="00B64A47"/>
    <w:rsid w:val="00B64A9C"/>
    <w:rsid w:val="00B64D95"/>
    <w:rsid w:val="00B65817"/>
    <w:rsid w:val="00B65AB4"/>
    <w:rsid w:val="00B65F44"/>
    <w:rsid w:val="00B66074"/>
    <w:rsid w:val="00B66F6B"/>
    <w:rsid w:val="00B6705F"/>
    <w:rsid w:val="00B70308"/>
    <w:rsid w:val="00B703FB"/>
    <w:rsid w:val="00B70A55"/>
    <w:rsid w:val="00B71CD9"/>
    <w:rsid w:val="00B72D35"/>
    <w:rsid w:val="00B73A30"/>
    <w:rsid w:val="00B74260"/>
    <w:rsid w:val="00B74657"/>
    <w:rsid w:val="00B7499C"/>
    <w:rsid w:val="00B755A0"/>
    <w:rsid w:val="00B76582"/>
    <w:rsid w:val="00B76907"/>
    <w:rsid w:val="00B76939"/>
    <w:rsid w:val="00B77240"/>
    <w:rsid w:val="00B77E43"/>
    <w:rsid w:val="00B805DA"/>
    <w:rsid w:val="00B81232"/>
    <w:rsid w:val="00B8170B"/>
    <w:rsid w:val="00B82229"/>
    <w:rsid w:val="00B824FC"/>
    <w:rsid w:val="00B8295C"/>
    <w:rsid w:val="00B82E32"/>
    <w:rsid w:val="00B84854"/>
    <w:rsid w:val="00B84946"/>
    <w:rsid w:val="00B84C67"/>
    <w:rsid w:val="00B8562C"/>
    <w:rsid w:val="00B858A1"/>
    <w:rsid w:val="00B8674A"/>
    <w:rsid w:val="00B86A20"/>
    <w:rsid w:val="00B86E15"/>
    <w:rsid w:val="00B87647"/>
    <w:rsid w:val="00B9041B"/>
    <w:rsid w:val="00B91443"/>
    <w:rsid w:val="00B92BF7"/>
    <w:rsid w:val="00B92E6B"/>
    <w:rsid w:val="00B941C7"/>
    <w:rsid w:val="00B946BD"/>
    <w:rsid w:val="00B9609D"/>
    <w:rsid w:val="00B96518"/>
    <w:rsid w:val="00BA05AF"/>
    <w:rsid w:val="00BA0C14"/>
    <w:rsid w:val="00BA0D0D"/>
    <w:rsid w:val="00BA0DA6"/>
    <w:rsid w:val="00BA0DBD"/>
    <w:rsid w:val="00BA12CC"/>
    <w:rsid w:val="00BA1453"/>
    <w:rsid w:val="00BA14D1"/>
    <w:rsid w:val="00BA1E8C"/>
    <w:rsid w:val="00BA21F1"/>
    <w:rsid w:val="00BA28EE"/>
    <w:rsid w:val="00BA3E31"/>
    <w:rsid w:val="00BA42CE"/>
    <w:rsid w:val="00BA4A9C"/>
    <w:rsid w:val="00BA4E07"/>
    <w:rsid w:val="00BA4E70"/>
    <w:rsid w:val="00BA5374"/>
    <w:rsid w:val="00BA5BBC"/>
    <w:rsid w:val="00BA6053"/>
    <w:rsid w:val="00BA6274"/>
    <w:rsid w:val="00BA66AB"/>
    <w:rsid w:val="00BA6B94"/>
    <w:rsid w:val="00BA6C98"/>
    <w:rsid w:val="00BA6FD5"/>
    <w:rsid w:val="00BB0065"/>
    <w:rsid w:val="00BB15B5"/>
    <w:rsid w:val="00BB16EF"/>
    <w:rsid w:val="00BB1D32"/>
    <w:rsid w:val="00BB265E"/>
    <w:rsid w:val="00BB28E3"/>
    <w:rsid w:val="00BB2F72"/>
    <w:rsid w:val="00BB30B9"/>
    <w:rsid w:val="00BB368E"/>
    <w:rsid w:val="00BB405A"/>
    <w:rsid w:val="00BB4180"/>
    <w:rsid w:val="00BB4588"/>
    <w:rsid w:val="00BB4919"/>
    <w:rsid w:val="00BB534C"/>
    <w:rsid w:val="00BB53F6"/>
    <w:rsid w:val="00BB60F2"/>
    <w:rsid w:val="00BB6560"/>
    <w:rsid w:val="00BB6683"/>
    <w:rsid w:val="00BB7C42"/>
    <w:rsid w:val="00BC07FD"/>
    <w:rsid w:val="00BC1717"/>
    <w:rsid w:val="00BC1A40"/>
    <w:rsid w:val="00BC1AD3"/>
    <w:rsid w:val="00BC276C"/>
    <w:rsid w:val="00BC3E57"/>
    <w:rsid w:val="00BC3EC3"/>
    <w:rsid w:val="00BC4424"/>
    <w:rsid w:val="00BC44AD"/>
    <w:rsid w:val="00BC4DEB"/>
    <w:rsid w:val="00BC5254"/>
    <w:rsid w:val="00BC6254"/>
    <w:rsid w:val="00BC6708"/>
    <w:rsid w:val="00BC6A31"/>
    <w:rsid w:val="00BC7415"/>
    <w:rsid w:val="00BD1C62"/>
    <w:rsid w:val="00BD2980"/>
    <w:rsid w:val="00BD29C3"/>
    <w:rsid w:val="00BD36C7"/>
    <w:rsid w:val="00BD37F0"/>
    <w:rsid w:val="00BD3EE3"/>
    <w:rsid w:val="00BD460D"/>
    <w:rsid w:val="00BD4B14"/>
    <w:rsid w:val="00BD5F02"/>
    <w:rsid w:val="00BD6EA8"/>
    <w:rsid w:val="00BD6FE3"/>
    <w:rsid w:val="00BD755A"/>
    <w:rsid w:val="00BD7B87"/>
    <w:rsid w:val="00BE30D8"/>
    <w:rsid w:val="00BE3DA7"/>
    <w:rsid w:val="00BE43C9"/>
    <w:rsid w:val="00BE4637"/>
    <w:rsid w:val="00BE4FD1"/>
    <w:rsid w:val="00BE5F06"/>
    <w:rsid w:val="00BE61F4"/>
    <w:rsid w:val="00BE65F4"/>
    <w:rsid w:val="00BE660C"/>
    <w:rsid w:val="00BE6BF0"/>
    <w:rsid w:val="00BE6D13"/>
    <w:rsid w:val="00BE79D5"/>
    <w:rsid w:val="00BE7B78"/>
    <w:rsid w:val="00BE7F95"/>
    <w:rsid w:val="00BF0ED0"/>
    <w:rsid w:val="00BF118F"/>
    <w:rsid w:val="00BF269C"/>
    <w:rsid w:val="00BF2B4B"/>
    <w:rsid w:val="00BF2FF4"/>
    <w:rsid w:val="00BF30F6"/>
    <w:rsid w:val="00BF3A78"/>
    <w:rsid w:val="00BF3D5E"/>
    <w:rsid w:val="00BF4276"/>
    <w:rsid w:val="00BF43E5"/>
    <w:rsid w:val="00BF5098"/>
    <w:rsid w:val="00BF6492"/>
    <w:rsid w:val="00BF66FE"/>
    <w:rsid w:val="00BF68F2"/>
    <w:rsid w:val="00BF6A06"/>
    <w:rsid w:val="00BF7704"/>
    <w:rsid w:val="00BF7A04"/>
    <w:rsid w:val="00C00423"/>
    <w:rsid w:val="00C01419"/>
    <w:rsid w:val="00C01692"/>
    <w:rsid w:val="00C01859"/>
    <w:rsid w:val="00C018FD"/>
    <w:rsid w:val="00C01F21"/>
    <w:rsid w:val="00C02579"/>
    <w:rsid w:val="00C028FF"/>
    <w:rsid w:val="00C0316F"/>
    <w:rsid w:val="00C031F1"/>
    <w:rsid w:val="00C03738"/>
    <w:rsid w:val="00C039A8"/>
    <w:rsid w:val="00C04327"/>
    <w:rsid w:val="00C0440F"/>
    <w:rsid w:val="00C0594D"/>
    <w:rsid w:val="00C059C7"/>
    <w:rsid w:val="00C05A78"/>
    <w:rsid w:val="00C05B9E"/>
    <w:rsid w:val="00C05C8E"/>
    <w:rsid w:val="00C062AE"/>
    <w:rsid w:val="00C074AC"/>
    <w:rsid w:val="00C07E93"/>
    <w:rsid w:val="00C1097F"/>
    <w:rsid w:val="00C109B6"/>
    <w:rsid w:val="00C10BD2"/>
    <w:rsid w:val="00C11507"/>
    <w:rsid w:val="00C1286B"/>
    <w:rsid w:val="00C12A3A"/>
    <w:rsid w:val="00C1313B"/>
    <w:rsid w:val="00C135C1"/>
    <w:rsid w:val="00C14878"/>
    <w:rsid w:val="00C14F87"/>
    <w:rsid w:val="00C15328"/>
    <w:rsid w:val="00C158FB"/>
    <w:rsid w:val="00C15951"/>
    <w:rsid w:val="00C162F0"/>
    <w:rsid w:val="00C16AA0"/>
    <w:rsid w:val="00C17084"/>
    <w:rsid w:val="00C20017"/>
    <w:rsid w:val="00C2077C"/>
    <w:rsid w:val="00C20821"/>
    <w:rsid w:val="00C20C0E"/>
    <w:rsid w:val="00C223D3"/>
    <w:rsid w:val="00C22619"/>
    <w:rsid w:val="00C23CB0"/>
    <w:rsid w:val="00C26154"/>
    <w:rsid w:val="00C27C5C"/>
    <w:rsid w:val="00C3019B"/>
    <w:rsid w:val="00C3051B"/>
    <w:rsid w:val="00C31CF3"/>
    <w:rsid w:val="00C3243B"/>
    <w:rsid w:val="00C33038"/>
    <w:rsid w:val="00C33E60"/>
    <w:rsid w:val="00C3435C"/>
    <w:rsid w:val="00C34497"/>
    <w:rsid w:val="00C34EA1"/>
    <w:rsid w:val="00C35827"/>
    <w:rsid w:val="00C35BDC"/>
    <w:rsid w:val="00C3673B"/>
    <w:rsid w:val="00C40953"/>
    <w:rsid w:val="00C40A8B"/>
    <w:rsid w:val="00C419C0"/>
    <w:rsid w:val="00C41A78"/>
    <w:rsid w:val="00C41E29"/>
    <w:rsid w:val="00C42BF8"/>
    <w:rsid w:val="00C4397B"/>
    <w:rsid w:val="00C443F0"/>
    <w:rsid w:val="00C44C74"/>
    <w:rsid w:val="00C4521D"/>
    <w:rsid w:val="00C4525E"/>
    <w:rsid w:val="00C4609C"/>
    <w:rsid w:val="00C468C5"/>
    <w:rsid w:val="00C46D61"/>
    <w:rsid w:val="00C471D0"/>
    <w:rsid w:val="00C4789B"/>
    <w:rsid w:val="00C479FB"/>
    <w:rsid w:val="00C47D51"/>
    <w:rsid w:val="00C50053"/>
    <w:rsid w:val="00C501BA"/>
    <w:rsid w:val="00C507F8"/>
    <w:rsid w:val="00C51090"/>
    <w:rsid w:val="00C51B65"/>
    <w:rsid w:val="00C51D45"/>
    <w:rsid w:val="00C51E00"/>
    <w:rsid w:val="00C53728"/>
    <w:rsid w:val="00C53FFF"/>
    <w:rsid w:val="00C54C04"/>
    <w:rsid w:val="00C56650"/>
    <w:rsid w:val="00C57999"/>
    <w:rsid w:val="00C60913"/>
    <w:rsid w:val="00C610BB"/>
    <w:rsid w:val="00C61C84"/>
    <w:rsid w:val="00C61ED8"/>
    <w:rsid w:val="00C62780"/>
    <w:rsid w:val="00C62E23"/>
    <w:rsid w:val="00C631F3"/>
    <w:rsid w:val="00C63D3F"/>
    <w:rsid w:val="00C63D9D"/>
    <w:rsid w:val="00C643CB"/>
    <w:rsid w:val="00C64FA9"/>
    <w:rsid w:val="00C65F29"/>
    <w:rsid w:val="00C701B7"/>
    <w:rsid w:val="00C70AC7"/>
    <w:rsid w:val="00C70B8D"/>
    <w:rsid w:val="00C71174"/>
    <w:rsid w:val="00C7146A"/>
    <w:rsid w:val="00C71680"/>
    <w:rsid w:val="00C71696"/>
    <w:rsid w:val="00C71FBE"/>
    <w:rsid w:val="00C72CD0"/>
    <w:rsid w:val="00C73302"/>
    <w:rsid w:val="00C7356B"/>
    <w:rsid w:val="00C73637"/>
    <w:rsid w:val="00C74F24"/>
    <w:rsid w:val="00C757CD"/>
    <w:rsid w:val="00C75D25"/>
    <w:rsid w:val="00C7688C"/>
    <w:rsid w:val="00C77001"/>
    <w:rsid w:val="00C806C1"/>
    <w:rsid w:val="00C806D5"/>
    <w:rsid w:val="00C80C16"/>
    <w:rsid w:val="00C820E4"/>
    <w:rsid w:val="00C825E6"/>
    <w:rsid w:val="00C8309A"/>
    <w:rsid w:val="00C837FC"/>
    <w:rsid w:val="00C8386F"/>
    <w:rsid w:val="00C843FC"/>
    <w:rsid w:val="00C84535"/>
    <w:rsid w:val="00C84B2E"/>
    <w:rsid w:val="00C85094"/>
    <w:rsid w:val="00C85C3C"/>
    <w:rsid w:val="00C86706"/>
    <w:rsid w:val="00C86926"/>
    <w:rsid w:val="00C86EC4"/>
    <w:rsid w:val="00C87574"/>
    <w:rsid w:val="00C87700"/>
    <w:rsid w:val="00C87B70"/>
    <w:rsid w:val="00C90B49"/>
    <w:rsid w:val="00C90D3D"/>
    <w:rsid w:val="00C9108D"/>
    <w:rsid w:val="00C916D5"/>
    <w:rsid w:val="00C93011"/>
    <w:rsid w:val="00C930D6"/>
    <w:rsid w:val="00C930FD"/>
    <w:rsid w:val="00C93103"/>
    <w:rsid w:val="00C936E5"/>
    <w:rsid w:val="00C93942"/>
    <w:rsid w:val="00C93A52"/>
    <w:rsid w:val="00C93CEA"/>
    <w:rsid w:val="00C94C8C"/>
    <w:rsid w:val="00C95B1E"/>
    <w:rsid w:val="00C96554"/>
    <w:rsid w:val="00C96B4D"/>
    <w:rsid w:val="00CA19CD"/>
    <w:rsid w:val="00CA1A13"/>
    <w:rsid w:val="00CA2704"/>
    <w:rsid w:val="00CA391B"/>
    <w:rsid w:val="00CA3D1C"/>
    <w:rsid w:val="00CA5362"/>
    <w:rsid w:val="00CA537A"/>
    <w:rsid w:val="00CA56F4"/>
    <w:rsid w:val="00CA60DE"/>
    <w:rsid w:val="00CA6146"/>
    <w:rsid w:val="00CA657B"/>
    <w:rsid w:val="00CA6642"/>
    <w:rsid w:val="00CA67DC"/>
    <w:rsid w:val="00CA715A"/>
    <w:rsid w:val="00CA7992"/>
    <w:rsid w:val="00CA79FF"/>
    <w:rsid w:val="00CA7F30"/>
    <w:rsid w:val="00CB0730"/>
    <w:rsid w:val="00CB1EB7"/>
    <w:rsid w:val="00CB2CBE"/>
    <w:rsid w:val="00CB360C"/>
    <w:rsid w:val="00CB3A70"/>
    <w:rsid w:val="00CB3DFF"/>
    <w:rsid w:val="00CB4513"/>
    <w:rsid w:val="00CB4A07"/>
    <w:rsid w:val="00CB51D7"/>
    <w:rsid w:val="00CB5C75"/>
    <w:rsid w:val="00CB65AE"/>
    <w:rsid w:val="00CB6F0D"/>
    <w:rsid w:val="00CB7094"/>
    <w:rsid w:val="00CB7B66"/>
    <w:rsid w:val="00CC06A6"/>
    <w:rsid w:val="00CC07DD"/>
    <w:rsid w:val="00CC0A78"/>
    <w:rsid w:val="00CC1870"/>
    <w:rsid w:val="00CC1942"/>
    <w:rsid w:val="00CC1BD9"/>
    <w:rsid w:val="00CC215D"/>
    <w:rsid w:val="00CC2B9D"/>
    <w:rsid w:val="00CC2E80"/>
    <w:rsid w:val="00CC3391"/>
    <w:rsid w:val="00CC36C8"/>
    <w:rsid w:val="00CC44B2"/>
    <w:rsid w:val="00CC4C8C"/>
    <w:rsid w:val="00CC5243"/>
    <w:rsid w:val="00CC5359"/>
    <w:rsid w:val="00CC59BE"/>
    <w:rsid w:val="00CC60E4"/>
    <w:rsid w:val="00CC632C"/>
    <w:rsid w:val="00CC69F3"/>
    <w:rsid w:val="00CC75AE"/>
    <w:rsid w:val="00CC777F"/>
    <w:rsid w:val="00CC7A63"/>
    <w:rsid w:val="00CD0B3D"/>
    <w:rsid w:val="00CD1002"/>
    <w:rsid w:val="00CD11AC"/>
    <w:rsid w:val="00CD1289"/>
    <w:rsid w:val="00CD2830"/>
    <w:rsid w:val="00CD2CDF"/>
    <w:rsid w:val="00CD2E77"/>
    <w:rsid w:val="00CD3E7F"/>
    <w:rsid w:val="00CD43FF"/>
    <w:rsid w:val="00CD46C9"/>
    <w:rsid w:val="00CD4A8F"/>
    <w:rsid w:val="00CD72AA"/>
    <w:rsid w:val="00CD73A5"/>
    <w:rsid w:val="00CD784D"/>
    <w:rsid w:val="00CD7AD2"/>
    <w:rsid w:val="00CD7BA8"/>
    <w:rsid w:val="00CE03C9"/>
    <w:rsid w:val="00CE1487"/>
    <w:rsid w:val="00CE1621"/>
    <w:rsid w:val="00CE1B17"/>
    <w:rsid w:val="00CE1ED1"/>
    <w:rsid w:val="00CE216B"/>
    <w:rsid w:val="00CE23DC"/>
    <w:rsid w:val="00CE292A"/>
    <w:rsid w:val="00CE2D47"/>
    <w:rsid w:val="00CE2DF1"/>
    <w:rsid w:val="00CE2E3B"/>
    <w:rsid w:val="00CE2EED"/>
    <w:rsid w:val="00CE3C71"/>
    <w:rsid w:val="00CE4410"/>
    <w:rsid w:val="00CE4C64"/>
    <w:rsid w:val="00CE4DB7"/>
    <w:rsid w:val="00CE559E"/>
    <w:rsid w:val="00CE5B7B"/>
    <w:rsid w:val="00CE6A49"/>
    <w:rsid w:val="00CE6F32"/>
    <w:rsid w:val="00CE71DA"/>
    <w:rsid w:val="00CE73D2"/>
    <w:rsid w:val="00CE798D"/>
    <w:rsid w:val="00CE7CDD"/>
    <w:rsid w:val="00CF018A"/>
    <w:rsid w:val="00CF02A4"/>
    <w:rsid w:val="00CF0733"/>
    <w:rsid w:val="00CF0C91"/>
    <w:rsid w:val="00CF1576"/>
    <w:rsid w:val="00CF29EA"/>
    <w:rsid w:val="00CF29F9"/>
    <w:rsid w:val="00CF356D"/>
    <w:rsid w:val="00CF4164"/>
    <w:rsid w:val="00CF4C6C"/>
    <w:rsid w:val="00CF5503"/>
    <w:rsid w:val="00CF6174"/>
    <w:rsid w:val="00CF72B1"/>
    <w:rsid w:val="00CF72F5"/>
    <w:rsid w:val="00CF7561"/>
    <w:rsid w:val="00CF7C1E"/>
    <w:rsid w:val="00D00D57"/>
    <w:rsid w:val="00D02719"/>
    <w:rsid w:val="00D031AD"/>
    <w:rsid w:val="00D048B9"/>
    <w:rsid w:val="00D04EE1"/>
    <w:rsid w:val="00D053E5"/>
    <w:rsid w:val="00D05E6F"/>
    <w:rsid w:val="00D06503"/>
    <w:rsid w:val="00D0659C"/>
    <w:rsid w:val="00D06C9E"/>
    <w:rsid w:val="00D072AF"/>
    <w:rsid w:val="00D07A33"/>
    <w:rsid w:val="00D1023E"/>
    <w:rsid w:val="00D107C3"/>
    <w:rsid w:val="00D1099B"/>
    <w:rsid w:val="00D11664"/>
    <w:rsid w:val="00D11F49"/>
    <w:rsid w:val="00D12581"/>
    <w:rsid w:val="00D128F8"/>
    <w:rsid w:val="00D12E0C"/>
    <w:rsid w:val="00D12E27"/>
    <w:rsid w:val="00D12E34"/>
    <w:rsid w:val="00D12F6B"/>
    <w:rsid w:val="00D130C6"/>
    <w:rsid w:val="00D13652"/>
    <w:rsid w:val="00D1366D"/>
    <w:rsid w:val="00D138AF"/>
    <w:rsid w:val="00D148C2"/>
    <w:rsid w:val="00D14CED"/>
    <w:rsid w:val="00D15ACE"/>
    <w:rsid w:val="00D16E27"/>
    <w:rsid w:val="00D179B6"/>
    <w:rsid w:val="00D20514"/>
    <w:rsid w:val="00D20A59"/>
    <w:rsid w:val="00D215E0"/>
    <w:rsid w:val="00D217C1"/>
    <w:rsid w:val="00D220AA"/>
    <w:rsid w:val="00D231F3"/>
    <w:rsid w:val="00D23482"/>
    <w:rsid w:val="00D235A8"/>
    <w:rsid w:val="00D25AF6"/>
    <w:rsid w:val="00D270E5"/>
    <w:rsid w:val="00D271E3"/>
    <w:rsid w:val="00D27B38"/>
    <w:rsid w:val="00D301AA"/>
    <w:rsid w:val="00D305FF"/>
    <w:rsid w:val="00D30B04"/>
    <w:rsid w:val="00D30CFE"/>
    <w:rsid w:val="00D31666"/>
    <w:rsid w:val="00D3183B"/>
    <w:rsid w:val="00D31D54"/>
    <w:rsid w:val="00D31ED6"/>
    <w:rsid w:val="00D32807"/>
    <w:rsid w:val="00D3311A"/>
    <w:rsid w:val="00D3324A"/>
    <w:rsid w:val="00D3352C"/>
    <w:rsid w:val="00D33605"/>
    <w:rsid w:val="00D33946"/>
    <w:rsid w:val="00D34B81"/>
    <w:rsid w:val="00D355F3"/>
    <w:rsid w:val="00D35B01"/>
    <w:rsid w:val="00D35FA0"/>
    <w:rsid w:val="00D361AB"/>
    <w:rsid w:val="00D36365"/>
    <w:rsid w:val="00D371FB"/>
    <w:rsid w:val="00D405CF"/>
    <w:rsid w:val="00D407AC"/>
    <w:rsid w:val="00D41226"/>
    <w:rsid w:val="00D41326"/>
    <w:rsid w:val="00D41AAE"/>
    <w:rsid w:val="00D41DC1"/>
    <w:rsid w:val="00D43A4A"/>
    <w:rsid w:val="00D441DB"/>
    <w:rsid w:val="00D44ED1"/>
    <w:rsid w:val="00D451A8"/>
    <w:rsid w:val="00D4521C"/>
    <w:rsid w:val="00D45EEC"/>
    <w:rsid w:val="00D45FA4"/>
    <w:rsid w:val="00D46274"/>
    <w:rsid w:val="00D4689C"/>
    <w:rsid w:val="00D46E1D"/>
    <w:rsid w:val="00D46F50"/>
    <w:rsid w:val="00D47060"/>
    <w:rsid w:val="00D47210"/>
    <w:rsid w:val="00D500BF"/>
    <w:rsid w:val="00D505E9"/>
    <w:rsid w:val="00D50CFD"/>
    <w:rsid w:val="00D510E5"/>
    <w:rsid w:val="00D517BC"/>
    <w:rsid w:val="00D5221A"/>
    <w:rsid w:val="00D52240"/>
    <w:rsid w:val="00D52BB8"/>
    <w:rsid w:val="00D5367B"/>
    <w:rsid w:val="00D54963"/>
    <w:rsid w:val="00D55048"/>
    <w:rsid w:val="00D55437"/>
    <w:rsid w:val="00D559DA"/>
    <w:rsid w:val="00D600B4"/>
    <w:rsid w:val="00D601C9"/>
    <w:rsid w:val="00D612D8"/>
    <w:rsid w:val="00D61DE5"/>
    <w:rsid w:val="00D61F83"/>
    <w:rsid w:val="00D62FD1"/>
    <w:rsid w:val="00D63E9F"/>
    <w:rsid w:val="00D64C53"/>
    <w:rsid w:val="00D64EA9"/>
    <w:rsid w:val="00D67530"/>
    <w:rsid w:val="00D67C96"/>
    <w:rsid w:val="00D67EA5"/>
    <w:rsid w:val="00D70822"/>
    <w:rsid w:val="00D70CA4"/>
    <w:rsid w:val="00D7160F"/>
    <w:rsid w:val="00D71AAD"/>
    <w:rsid w:val="00D71FAA"/>
    <w:rsid w:val="00D73081"/>
    <w:rsid w:val="00D7399E"/>
    <w:rsid w:val="00D73A94"/>
    <w:rsid w:val="00D73B20"/>
    <w:rsid w:val="00D744EA"/>
    <w:rsid w:val="00D74610"/>
    <w:rsid w:val="00D750B7"/>
    <w:rsid w:val="00D75378"/>
    <w:rsid w:val="00D756A9"/>
    <w:rsid w:val="00D75796"/>
    <w:rsid w:val="00D75D04"/>
    <w:rsid w:val="00D75F97"/>
    <w:rsid w:val="00D76081"/>
    <w:rsid w:val="00D76329"/>
    <w:rsid w:val="00D76480"/>
    <w:rsid w:val="00D7663A"/>
    <w:rsid w:val="00D76964"/>
    <w:rsid w:val="00D76B56"/>
    <w:rsid w:val="00D76BB1"/>
    <w:rsid w:val="00D779F5"/>
    <w:rsid w:val="00D80081"/>
    <w:rsid w:val="00D80402"/>
    <w:rsid w:val="00D804B4"/>
    <w:rsid w:val="00D80630"/>
    <w:rsid w:val="00D80D14"/>
    <w:rsid w:val="00D815E7"/>
    <w:rsid w:val="00D81C3B"/>
    <w:rsid w:val="00D81D56"/>
    <w:rsid w:val="00D81ECD"/>
    <w:rsid w:val="00D823BC"/>
    <w:rsid w:val="00D829A9"/>
    <w:rsid w:val="00D83530"/>
    <w:rsid w:val="00D83854"/>
    <w:rsid w:val="00D8587C"/>
    <w:rsid w:val="00D8622B"/>
    <w:rsid w:val="00D863B3"/>
    <w:rsid w:val="00D863CE"/>
    <w:rsid w:val="00D870EE"/>
    <w:rsid w:val="00D8742F"/>
    <w:rsid w:val="00D8787C"/>
    <w:rsid w:val="00D87AED"/>
    <w:rsid w:val="00D905B1"/>
    <w:rsid w:val="00D908FF"/>
    <w:rsid w:val="00D90ED2"/>
    <w:rsid w:val="00D91010"/>
    <w:rsid w:val="00D912BC"/>
    <w:rsid w:val="00D920FD"/>
    <w:rsid w:val="00D9235B"/>
    <w:rsid w:val="00D93B1B"/>
    <w:rsid w:val="00D954C5"/>
    <w:rsid w:val="00D955A9"/>
    <w:rsid w:val="00D95E0C"/>
    <w:rsid w:val="00D95E5C"/>
    <w:rsid w:val="00D95FB9"/>
    <w:rsid w:val="00D963BD"/>
    <w:rsid w:val="00D968BD"/>
    <w:rsid w:val="00D970E9"/>
    <w:rsid w:val="00D97A22"/>
    <w:rsid w:val="00D97A8C"/>
    <w:rsid w:val="00D97B24"/>
    <w:rsid w:val="00D97C75"/>
    <w:rsid w:val="00D97E99"/>
    <w:rsid w:val="00DA02FD"/>
    <w:rsid w:val="00DA0361"/>
    <w:rsid w:val="00DA039D"/>
    <w:rsid w:val="00DA03F7"/>
    <w:rsid w:val="00DA0567"/>
    <w:rsid w:val="00DA067D"/>
    <w:rsid w:val="00DA0DAB"/>
    <w:rsid w:val="00DA103D"/>
    <w:rsid w:val="00DA165E"/>
    <w:rsid w:val="00DA19DB"/>
    <w:rsid w:val="00DA1AF9"/>
    <w:rsid w:val="00DA1D67"/>
    <w:rsid w:val="00DA1FB1"/>
    <w:rsid w:val="00DA20AF"/>
    <w:rsid w:val="00DA2237"/>
    <w:rsid w:val="00DA2539"/>
    <w:rsid w:val="00DA258D"/>
    <w:rsid w:val="00DA2772"/>
    <w:rsid w:val="00DA324D"/>
    <w:rsid w:val="00DA3904"/>
    <w:rsid w:val="00DA4233"/>
    <w:rsid w:val="00DA46F4"/>
    <w:rsid w:val="00DA4D4B"/>
    <w:rsid w:val="00DA51DD"/>
    <w:rsid w:val="00DA53B2"/>
    <w:rsid w:val="00DA5733"/>
    <w:rsid w:val="00DA59D6"/>
    <w:rsid w:val="00DA60A6"/>
    <w:rsid w:val="00DA61B8"/>
    <w:rsid w:val="00DA61C7"/>
    <w:rsid w:val="00DA690A"/>
    <w:rsid w:val="00DA6B58"/>
    <w:rsid w:val="00DA73D2"/>
    <w:rsid w:val="00DA75F7"/>
    <w:rsid w:val="00DA7D9A"/>
    <w:rsid w:val="00DB01CF"/>
    <w:rsid w:val="00DB11EA"/>
    <w:rsid w:val="00DB125A"/>
    <w:rsid w:val="00DB1576"/>
    <w:rsid w:val="00DB1BE2"/>
    <w:rsid w:val="00DB1D60"/>
    <w:rsid w:val="00DB2049"/>
    <w:rsid w:val="00DB268A"/>
    <w:rsid w:val="00DB2C79"/>
    <w:rsid w:val="00DB2EA6"/>
    <w:rsid w:val="00DB358C"/>
    <w:rsid w:val="00DB4513"/>
    <w:rsid w:val="00DB61FC"/>
    <w:rsid w:val="00DB6DC2"/>
    <w:rsid w:val="00DB779C"/>
    <w:rsid w:val="00DB7DDE"/>
    <w:rsid w:val="00DC073B"/>
    <w:rsid w:val="00DC0E80"/>
    <w:rsid w:val="00DC115B"/>
    <w:rsid w:val="00DC121F"/>
    <w:rsid w:val="00DC18EC"/>
    <w:rsid w:val="00DC1ACA"/>
    <w:rsid w:val="00DC1B75"/>
    <w:rsid w:val="00DC2270"/>
    <w:rsid w:val="00DC3B3A"/>
    <w:rsid w:val="00DC3D77"/>
    <w:rsid w:val="00DC3F57"/>
    <w:rsid w:val="00DC4180"/>
    <w:rsid w:val="00DC4473"/>
    <w:rsid w:val="00DC498F"/>
    <w:rsid w:val="00DC6251"/>
    <w:rsid w:val="00DC6255"/>
    <w:rsid w:val="00DC67DD"/>
    <w:rsid w:val="00DC74E3"/>
    <w:rsid w:val="00DC7E56"/>
    <w:rsid w:val="00DD0A1E"/>
    <w:rsid w:val="00DD13F1"/>
    <w:rsid w:val="00DD2B0C"/>
    <w:rsid w:val="00DD31FF"/>
    <w:rsid w:val="00DD42D0"/>
    <w:rsid w:val="00DD4AB8"/>
    <w:rsid w:val="00DD4B61"/>
    <w:rsid w:val="00DD548F"/>
    <w:rsid w:val="00DD623B"/>
    <w:rsid w:val="00DD6725"/>
    <w:rsid w:val="00DD6A13"/>
    <w:rsid w:val="00DD723E"/>
    <w:rsid w:val="00DD743D"/>
    <w:rsid w:val="00DD74C5"/>
    <w:rsid w:val="00DD7756"/>
    <w:rsid w:val="00DE09DE"/>
    <w:rsid w:val="00DE10B3"/>
    <w:rsid w:val="00DE1339"/>
    <w:rsid w:val="00DE1633"/>
    <w:rsid w:val="00DE1EBC"/>
    <w:rsid w:val="00DE258B"/>
    <w:rsid w:val="00DE26F5"/>
    <w:rsid w:val="00DE2929"/>
    <w:rsid w:val="00DE3481"/>
    <w:rsid w:val="00DE354B"/>
    <w:rsid w:val="00DE4EA8"/>
    <w:rsid w:val="00DE5AC7"/>
    <w:rsid w:val="00DE5DBF"/>
    <w:rsid w:val="00DE6E4A"/>
    <w:rsid w:val="00DE796B"/>
    <w:rsid w:val="00DE7D71"/>
    <w:rsid w:val="00DF0D5C"/>
    <w:rsid w:val="00DF1264"/>
    <w:rsid w:val="00DF1932"/>
    <w:rsid w:val="00DF22A4"/>
    <w:rsid w:val="00DF2ADF"/>
    <w:rsid w:val="00DF2FAF"/>
    <w:rsid w:val="00DF348B"/>
    <w:rsid w:val="00DF5C36"/>
    <w:rsid w:val="00DF5FEB"/>
    <w:rsid w:val="00DF7C4B"/>
    <w:rsid w:val="00DF7D9A"/>
    <w:rsid w:val="00E00327"/>
    <w:rsid w:val="00E00498"/>
    <w:rsid w:val="00E00C14"/>
    <w:rsid w:val="00E0148D"/>
    <w:rsid w:val="00E019D4"/>
    <w:rsid w:val="00E01AAD"/>
    <w:rsid w:val="00E02BCB"/>
    <w:rsid w:val="00E02D17"/>
    <w:rsid w:val="00E03102"/>
    <w:rsid w:val="00E0320A"/>
    <w:rsid w:val="00E034C5"/>
    <w:rsid w:val="00E04406"/>
    <w:rsid w:val="00E04590"/>
    <w:rsid w:val="00E0520A"/>
    <w:rsid w:val="00E06423"/>
    <w:rsid w:val="00E06D08"/>
    <w:rsid w:val="00E073F7"/>
    <w:rsid w:val="00E075F3"/>
    <w:rsid w:val="00E10A29"/>
    <w:rsid w:val="00E110A6"/>
    <w:rsid w:val="00E11C41"/>
    <w:rsid w:val="00E1240F"/>
    <w:rsid w:val="00E12801"/>
    <w:rsid w:val="00E12B07"/>
    <w:rsid w:val="00E12C00"/>
    <w:rsid w:val="00E12E9C"/>
    <w:rsid w:val="00E13236"/>
    <w:rsid w:val="00E13878"/>
    <w:rsid w:val="00E13F7F"/>
    <w:rsid w:val="00E14137"/>
    <w:rsid w:val="00E14FA6"/>
    <w:rsid w:val="00E14FE2"/>
    <w:rsid w:val="00E15021"/>
    <w:rsid w:val="00E15B60"/>
    <w:rsid w:val="00E20172"/>
    <w:rsid w:val="00E20434"/>
    <w:rsid w:val="00E204E7"/>
    <w:rsid w:val="00E20797"/>
    <w:rsid w:val="00E21610"/>
    <w:rsid w:val="00E217B6"/>
    <w:rsid w:val="00E21C26"/>
    <w:rsid w:val="00E21EAA"/>
    <w:rsid w:val="00E22035"/>
    <w:rsid w:val="00E22C8C"/>
    <w:rsid w:val="00E22DFC"/>
    <w:rsid w:val="00E23046"/>
    <w:rsid w:val="00E236C0"/>
    <w:rsid w:val="00E2443B"/>
    <w:rsid w:val="00E24DCA"/>
    <w:rsid w:val="00E24F90"/>
    <w:rsid w:val="00E25741"/>
    <w:rsid w:val="00E26C63"/>
    <w:rsid w:val="00E2725C"/>
    <w:rsid w:val="00E27CCB"/>
    <w:rsid w:val="00E27E79"/>
    <w:rsid w:val="00E30AAF"/>
    <w:rsid w:val="00E32008"/>
    <w:rsid w:val="00E32D5E"/>
    <w:rsid w:val="00E33455"/>
    <w:rsid w:val="00E334A8"/>
    <w:rsid w:val="00E33E81"/>
    <w:rsid w:val="00E3416E"/>
    <w:rsid w:val="00E341CD"/>
    <w:rsid w:val="00E34CED"/>
    <w:rsid w:val="00E36121"/>
    <w:rsid w:val="00E36125"/>
    <w:rsid w:val="00E36AAC"/>
    <w:rsid w:val="00E374FD"/>
    <w:rsid w:val="00E3787A"/>
    <w:rsid w:val="00E37917"/>
    <w:rsid w:val="00E37CBC"/>
    <w:rsid w:val="00E37FC7"/>
    <w:rsid w:val="00E40478"/>
    <w:rsid w:val="00E408E3"/>
    <w:rsid w:val="00E413F1"/>
    <w:rsid w:val="00E41DA7"/>
    <w:rsid w:val="00E42A7B"/>
    <w:rsid w:val="00E430AB"/>
    <w:rsid w:val="00E443AB"/>
    <w:rsid w:val="00E445D4"/>
    <w:rsid w:val="00E44777"/>
    <w:rsid w:val="00E44B89"/>
    <w:rsid w:val="00E44F51"/>
    <w:rsid w:val="00E4593C"/>
    <w:rsid w:val="00E4663C"/>
    <w:rsid w:val="00E46EB5"/>
    <w:rsid w:val="00E46ED5"/>
    <w:rsid w:val="00E47D77"/>
    <w:rsid w:val="00E500D2"/>
    <w:rsid w:val="00E50A29"/>
    <w:rsid w:val="00E50F86"/>
    <w:rsid w:val="00E5115A"/>
    <w:rsid w:val="00E518EC"/>
    <w:rsid w:val="00E51A18"/>
    <w:rsid w:val="00E51A95"/>
    <w:rsid w:val="00E5208A"/>
    <w:rsid w:val="00E52DC9"/>
    <w:rsid w:val="00E54C20"/>
    <w:rsid w:val="00E55229"/>
    <w:rsid w:val="00E55EE4"/>
    <w:rsid w:val="00E560C9"/>
    <w:rsid w:val="00E57835"/>
    <w:rsid w:val="00E57B0D"/>
    <w:rsid w:val="00E57C5E"/>
    <w:rsid w:val="00E60576"/>
    <w:rsid w:val="00E60D1B"/>
    <w:rsid w:val="00E60DDD"/>
    <w:rsid w:val="00E61275"/>
    <w:rsid w:val="00E61601"/>
    <w:rsid w:val="00E616C1"/>
    <w:rsid w:val="00E62586"/>
    <w:rsid w:val="00E62A33"/>
    <w:rsid w:val="00E62D78"/>
    <w:rsid w:val="00E62DC0"/>
    <w:rsid w:val="00E632B9"/>
    <w:rsid w:val="00E634AC"/>
    <w:rsid w:val="00E65806"/>
    <w:rsid w:val="00E6641F"/>
    <w:rsid w:val="00E668EB"/>
    <w:rsid w:val="00E66DD7"/>
    <w:rsid w:val="00E6703A"/>
    <w:rsid w:val="00E7066A"/>
    <w:rsid w:val="00E70690"/>
    <w:rsid w:val="00E708A6"/>
    <w:rsid w:val="00E710F8"/>
    <w:rsid w:val="00E71114"/>
    <w:rsid w:val="00E71620"/>
    <w:rsid w:val="00E719E7"/>
    <w:rsid w:val="00E71C74"/>
    <w:rsid w:val="00E72111"/>
    <w:rsid w:val="00E72148"/>
    <w:rsid w:val="00E7236E"/>
    <w:rsid w:val="00E72379"/>
    <w:rsid w:val="00E73C80"/>
    <w:rsid w:val="00E73F72"/>
    <w:rsid w:val="00E740A5"/>
    <w:rsid w:val="00E74DEC"/>
    <w:rsid w:val="00E76F60"/>
    <w:rsid w:val="00E774D8"/>
    <w:rsid w:val="00E77D01"/>
    <w:rsid w:val="00E77EFC"/>
    <w:rsid w:val="00E811D9"/>
    <w:rsid w:val="00E8141D"/>
    <w:rsid w:val="00E81554"/>
    <w:rsid w:val="00E82771"/>
    <w:rsid w:val="00E82A6E"/>
    <w:rsid w:val="00E82DAC"/>
    <w:rsid w:val="00E83244"/>
    <w:rsid w:val="00E85EA1"/>
    <w:rsid w:val="00E87CCB"/>
    <w:rsid w:val="00E9033B"/>
    <w:rsid w:val="00E904EE"/>
    <w:rsid w:val="00E91781"/>
    <w:rsid w:val="00E9205D"/>
    <w:rsid w:val="00E92072"/>
    <w:rsid w:val="00E922B5"/>
    <w:rsid w:val="00E9242C"/>
    <w:rsid w:val="00E927BA"/>
    <w:rsid w:val="00E927C2"/>
    <w:rsid w:val="00E92997"/>
    <w:rsid w:val="00E92C1F"/>
    <w:rsid w:val="00E92C9A"/>
    <w:rsid w:val="00E93B13"/>
    <w:rsid w:val="00E94FA5"/>
    <w:rsid w:val="00E954DA"/>
    <w:rsid w:val="00E95ED0"/>
    <w:rsid w:val="00E95FD2"/>
    <w:rsid w:val="00E960CF"/>
    <w:rsid w:val="00E96BEE"/>
    <w:rsid w:val="00E96C65"/>
    <w:rsid w:val="00EA0BDE"/>
    <w:rsid w:val="00EA179C"/>
    <w:rsid w:val="00EA2538"/>
    <w:rsid w:val="00EA26EC"/>
    <w:rsid w:val="00EA30E1"/>
    <w:rsid w:val="00EA4E82"/>
    <w:rsid w:val="00EA58A8"/>
    <w:rsid w:val="00EA5B1C"/>
    <w:rsid w:val="00EA674B"/>
    <w:rsid w:val="00EA6FBF"/>
    <w:rsid w:val="00EA7E3C"/>
    <w:rsid w:val="00EB1213"/>
    <w:rsid w:val="00EB134D"/>
    <w:rsid w:val="00EB17FB"/>
    <w:rsid w:val="00EB20A2"/>
    <w:rsid w:val="00EB2921"/>
    <w:rsid w:val="00EB3263"/>
    <w:rsid w:val="00EB32C2"/>
    <w:rsid w:val="00EB3DF9"/>
    <w:rsid w:val="00EB3F96"/>
    <w:rsid w:val="00EB4011"/>
    <w:rsid w:val="00EB420F"/>
    <w:rsid w:val="00EB47AF"/>
    <w:rsid w:val="00EB481A"/>
    <w:rsid w:val="00EB5117"/>
    <w:rsid w:val="00EB5EE2"/>
    <w:rsid w:val="00EB6037"/>
    <w:rsid w:val="00EB6623"/>
    <w:rsid w:val="00EB68F4"/>
    <w:rsid w:val="00EB6BE2"/>
    <w:rsid w:val="00EB6D6E"/>
    <w:rsid w:val="00EB72ED"/>
    <w:rsid w:val="00EB7A2C"/>
    <w:rsid w:val="00EB7FB7"/>
    <w:rsid w:val="00EC0DDA"/>
    <w:rsid w:val="00EC12BC"/>
    <w:rsid w:val="00EC1743"/>
    <w:rsid w:val="00EC1DB3"/>
    <w:rsid w:val="00EC2726"/>
    <w:rsid w:val="00EC4747"/>
    <w:rsid w:val="00EC4F2F"/>
    <w:rsid w:val="00EC60B1"/>
    <w:rsid w:val="00ED055A"/>
    <w:rsid w:val="00ED0D00"/>
    <w:rsid w:val="00ED0E4A"/>
    <w:rsid w:val="00ED0FA1"/>
    <w:rsid w:val="00ED0FAD"/>
    <w:rsid w:val="00ED13C7"/>
    <w:rsid w:val="00ED14FD"/>
    <w:rsid w:val="00ED22D3"/>
    <w:rsid w:val="00ED307B"/>
    <w:rsid w:val="00ED35FB"/>
    <w:rsid w:val="00ED39D5"/>
    <w:rsid w:val="00ED42EF"/>
    <w:rsid w:val="00ED4621"/>
    <w:rsid w:val="00ED4C50"/>
    <w:rsid w:val="00ED4C62"/>
    <w:rsid w:val="00ED4FAC"/>
    <w:rsid w:val="00ED50DB"/>
    <w:rsid w:val="00ED59DD"/>
    <w:rsid w:val="00ED6254"/>
    <w:rsid w:val="00ED679A"/>
    <w:rsid w:val="00ED727E"/>
    <w:rsid w:val="00ED7CA9"/>
    <w:rsid w:val="00ED7DFD"/>
    <w:rsid w:val="00EE050E"/>
    <w:rsid w:val="00EE0C9D"/>
    <w:rsid w:val="00EE2364"/>
    <w:rsid w:val="00EE2DCD"/>
    <w:rsid w:val="00EE3004"/>
    <w:rsid w:val="00EE34E7"/>
    <w:rsid w:val="00EE3D94"/>
    <w:rsid w:val="00EE414B"/>
    <w:rsid w:val="00EE4427"/>
    <w:rsid w:val="00EE5B0B"/>
    <w:rsid w:val="00EE5CDC"/>
    <w:rsid w:val="00EE5F8F"/>
    <w:rsid w:val="00EE69B4"/>
    <w:rsid w:val="00EE72FA"/>
    <w:rsid w:val="00EE7420"/>
    <w:rsid w:val="00EE76A0"/>
    <w:rsid w:val="00EE7CA7"/>
    <w:rsid w:val="00EF073C"/>
    <w:rsid w:val="00EF1024"/>
    <w:rsid w:val="00EF1569"/>
    <w:rsid w:val="00EF1D70"/>
    <w:rsid w:val="00EF1DE8"/>
    <w:rsid w:val="00EF215C"/>
    <w:rsid w:val="00EF231B"/>
    <w:rsid w:val="00EF23F3"/>
    <w:rsid w:val="00EF29C7"/>
    <w:rsid w:val="00EF33A1"/>
    <w:rsid w:val="00EF3492"/>
    <w:rsid w:val="00EF3A62"/>
    <w:rsid w:val="00EF3C9B"/>
    <w:rsid w:val="00EF3E52"/>
    <w:rsid w:val="00EF4788"/>
    <w:rsid w:val="00EF494D"/>
    <w:rsid w:val="00EF4EE0"/>
    <w:rsid w:val="00EF533F"/>
    <w:rsid w:val="00EF53D1"/>
    <w:rsid w:val="00EF73DE"/>
    <w:rsid w:val="00EF741E"/>
    <w:rsid w:val="00EF7736"/>
    <w:rsid w:val="00EF7DD3"/>
    <w:rsid w:val="00EF7DD9"/>
    <w:rsid w:val="00F006BD"/>
    <w:rsid w:val="00F00B5E"/>
    <w:rsid w:val="00F00C21"/>
    <w:rsid w:val="00F01280"/>
    <w:rsid w:val="00F0188F"/>
    <w:rsid w:val="00F02567"/>
    <w:rsid w:val="00F0331A"/>
    <w:rsid w:val="00F039D0"/>
    <w:rsid w:val="00F0494C"/>
    <w:rsid w:val="00F0594B"/>
    <w:rsid w:val="00F0633E"/>
    <w:rsid w:val="00F063A7"/>
    <w:rsid w:val="00F076C4"/>
    <w:rsid w:val="00F111E6"/>
    <w:rsid w:val="00F11DCE"/>
    <w:rsid w:val="00F123FD"/>
    <w:rsid w:val="00F126DC"/>
    <w:rsid w:val="00F12768"/>
    <w:rsid w:val="00F12D47"/>
    <w:rsid w:val="00F12E59"/>
    <w:rsid w:val="00F12EFE"/>
    <w:rsid w:val="00F13061"/>
    <w:rsid w:val="00F131B3"/>
    <w:rsid w:val="00F13A66"/>
    <w:rsid w:val="00F15530"/>
    <w:rsid w:val="00F15676"/>
    <w:rsid w:val="00F158BC"/>
    <w:rsid w:val="00F16979"/>
    <w:rsid w:val="00F208D8"/>
    <w:rsid w:val="00F20DDF"/>
    <w:rsid w:val="00F20F93"/>
    <w:rsid w:val="00F21426"/>
    <w:rsid w:val="00F217A5"/>
    <w:rsid w:val="00F2284D"/>
    <w:rsid w:val="00F22896"/>
    <w:rsid w:val="00F22C7B"/>
    <w:rsid w:val="00F22E7A"/>
    <w:rsid w:val="00F230FA"/>
    <w:rsid w:val="00F23727"/>
    <w:rsid w:val="00F23D15"/>
    <w:rsid w:val="00F23E5E"/>
    <w:rsid w:val="00F24044"/>
    <w:rsid w:val="00F25485"/>
    <w:rsid w:val="00F26C91"/>
    <w:rsid w:val="00F27702"/>
    <w:rsid w:val="00F27808"/>
    <w:rsid w:val="00F3040C"/>
    <w:rsid w:val="00F3079E"/>
    <w:rsid w:val="00F310FE"/>
    <w:rsid w:val="00F318B5"/>
    <w:rsid w:val="00F31C47"/>
    <w:rsid w:val="00F31CF1"/>
    <w:rsid w:val="00F32B7D"/>
    <w:rsid w:val="00F32F0D"/>
    <w:rsid w:val="00F32F41"/>
    <w:rsid w:val="00F33EB7"/>
    <w:rsid w:val="00F34C26"/>
    <w:rsid w:val="00F34C62"/>
    <w:rsid w:val="00F34F71"/>
    <w:rsid w:val="00F35042"/>
    <w:rsid w:val="00F369F5"/>
    <w:rsid w:val="00F36B7D"/>
    <w:rsid w:val="00F3706C"/>
    <w:rsid w:val="00F3720A"/>
    <w:rsid w:val="00F37E40"/>
    <w:rsid w:val="00F37FA6"/>
    <w:rsid w:val="00F402CE"/>
    <w:rsid w:val="00F404BE"/>
    <w:rsid w:val="00F405AF"/>
    <w:rsid w:val="00F40E1C"/>
    <w:rsid w:val="00F41A77"/>
    <w:rsid w:val="00F4246B"/>
    <w:rsid w:val="00F44B33"/>
    <w:rsid w:val="00F451A4"/>
    <w:rsid w:val="00F4533D"/>
    <w:rsid w:val="00F45F7B"/>
    <w:rsid w:val="00F46184"/>
    <w:rsid w:val="00F47928"/>
    <w:rsid w:val="00F479E1"/>
    <w:rsid w:val="00F51A14"/>
    <w:rsid w:val="00F51A45"/>
    <w:rsid w:val="00F51B29"/>
    <w:rsid w:val="00F52B88"/>
    <w:rsid w:val="00F52C5A"/>
    <w:rsid w:val="00F53728"/>
    <w:rsid w:val="00F5408A"/>
    <w:rsid w:val="00F54AEB"/>
    <w:rsid w:val="00F55D3C"/>
    <w:rsid w:val="00F561AE"/>
    <w:rsid w:val="00F56225"/>
    <w:rsid w:val="00F569DB"/>
    <w:rsid w:val="00F56CF7"/>
    <w:rsid w:val="00F57396"/>
    <w:rsid w:val="00F60BC8"/>
    <w:rsid w:val="00F61A53"/>
    <w:rsid w:val="00F61D35"/>
    <w:rsid w:val="00F61E13"/>
    <w:rsid w:val="00F63971"/>
    <w:rsid w:val="00F63B44"/>
    <w:rsid w:val="00F63D3F"/>
    <w:rsid w:val="00F64640"/>
    <w:rsid w:val="00F6541D"/>
    <w:rsid w:val="00F6566D"/>
    <w:rsid w:val="00F65B09"/>
    <w:rsid w:val="00F65CC1"/>
    <w:rsid w:val="00F65D10"/>
    <w:rsid w:val="00F66833"/>
    <w:rsid w:val="00F66A18"/>
    <w:rsid w:val="00F66A5D"/>
    <w:rsid w:val="00F66D5F"/>
    <w:rsid w:val="00F67244"/>
    <w:rsid w:val="00F6786F"/>
    <w:rsid w:val="00F701FF"/>
    <w:rsid w:val="00F70CBA"/>
    <w:rsid w:val="00F70D55"/>
    <w:rsid w:val="00F70EF1"/>
    <w:rsid w:val="00F71A95"/>
    <w:rsid w:val="00F723DB"/>
    <w:rsid w:val="00F723E1"/>
    <w:rsid w:val="00F72E5C"/>
    <w:rsid w:val="00F734C3"/>
    <w:rsid w:val="00F74429"/>
    <w:rsid w:val="00F7468B"/>
    <w:rsid w:val="00F760FA"/>
    <w:rsid w:val="00F77080"/>
    <w:rsid w:val="00F770AF"/>
    <w:rsid w:val="00F77405"/>
    <w:rsid w:val="00F7744B"/>
    <w:rsid w:val="00F77E55"/>
    <w:rsid w:val="00F80255"/>
    <w:rsid w:val="00F80D18"/>
    <w:rsid w:val="00F80DD3"/>
    <w:rsid w:val="00F82215"/>
    <w:rsid w:val="00F8227B"/>
    <w:rsid w:val="00F830C7"/>
    <w:rsid w:val="00F84A14"/>
    <w:rsid w:val="00F856DA"/>
    <w:rsid w:val="00F85A22"/>
    <w:rsid w:val="00F85CCA"/>
    <w:rsid w:val="00F8641A"/>
    <w:rsid w:val="00F868C3"/>
    <w:rsid w:val="00F87A8B"/>
    <w:rsid w:val="00F87AA2"/>
    <w:rsid w:val="00F87D34"/>
    <w:rsid w:val="00F90957"/>
    <w:rsid w:val="00F90CF5"/>
    <w:rsid w:val="00F91CE2"/>
    <w:rsid w:val="00F92F42"/>
    <w:rsid w:val="00F932DD"/>
    <w:rsid w:val="00F9342B"/>
    <w:rsid w:val="00F93550"/>
    <w:rsid w:val="00F93667"/>
    <w:rsid w:val="00F94164"/>
    <w:rsid w:val="00F94D3F"/>
    <w:rsid w:val="00F953D3"/>
    <w:rsid w:val="00F958BB"/>
    <w:rsid w:val="00F9596E"/>
    <w:rsid w:val="00F95CC6"/>
    <w:rsid w:val="00F96617"/>
    <w:rsid w:val="00F96AA5"/>
    <w:rsid w:val="00F96D11"/>
    <w:rsid w:val="00F975D7"/>
    <w:rsid w:val="00F97840"/>
    <w:rsid w:val="00F97BAB"/>
    <w:rsid w:val="00F97FEC"/>
    <w:rsid w:val="00FA0170"/>
    <w:rsid w:val="00FA022D"/>
    <w:rsid w:val="00FA052A"/>
    <w:rsid w:val="00FA09AA"/>
    <w:rsid w:val="00FA1585"/>
    <w:rsid w:val="00FA22DB"/>
    <w:rsid w:val="00FA3530"/>
    <w:rsid w:val="00FA38DB"/>
    <w:rsid w:val="00FA39CF"/>
    <w:rsid w:val="00FA3A4E"/>
    <w:rsid w:val="00FA3B0D"/>
    <w:rsid w:val="00FA4AE1"/>
    <w:rsid w:val="00FA50FB"/>
    <w:rsid w:val="00FA5CF2"/>
    <w:rsid w:val="00FA5D6E"/>
    <w:rsid w:val="00FA6177"/>
    <w:rsid w:val="00FA6A1B"/>
    <w:rsid w:val="00FA6AC7"/>
    <w:rsid w:val="00FA7AD5"/>
    <w:rsid w:val="00FB1001"/>
    <w:rsid w:val="00FB2363"/>
    <w:rsid w:val="00FB2C09"/>
    <w:rsid w:val="00FB2E6F"/>
    <w:rsid w:val="00FB47C3"/>
    <w:rsid w:val="00FB4EB0"/>
    <w:rsid w:val="00FB5278"/>
    <w:rsid w:val="00FB5632"/>
    <w:rsid w:val="00FB5C2A"/>
    <w:rsid w:val="00FB6067"/>
    <w:rsid w:val="00FB6154"/>
    <w:rsid w:val="00FB696F"/>
    <w:rsid w:val="00FB758C"/>
    <w:rsid w:val="00FB798C"/>
    <w:rsid w:val="00FC0AE7"/>
    <w:rsid w:val="00FC1122"/>
    <w:rsid w:val="00FC13B5"/>
    <w:rsid w:val="00FC16C2"/>
    <w:rsid w:val="00FC1F59"/>
    <w:rsid w:val="00FC22E7"/>
    <w:rsid w:val="00FC2550"/>
    <w:rsid w:val="00FC2899"/>
    <w:rsid w:val="00FC2AD0"/>
    <w:rsid w:val="00FC2FFC"/>
    <w:rsid w:val="00FC3683"/>
    <w:rsid w:val="00FC3A31"/>
    <w:rsid w:val="00FC5661"/>
    <w:rsid w:val="00FC5852"/>
    <w:rsid w:val="00FC6F75"/>
    <w:rsid w:val="00FC7403"/>
    <w:rsid w:val="00FC7F0E"/>
    <w:rsid w:val="00FD0902"/>
    <w:rsid w:val="00FD1507"/>
    <w:rsid w:val="00FD1BED"/>
    <w:rsid w:val="00FD230A"/>
    <w:rsid w:val="00FD2987"/>
    <w:rsid w:val="00FD2A03"/>
    <w:rsid w:val="00FD3175"/>
    <w:rsid w:val="00FD37B6"/>
    <w:rsid w:val="00FD41DF"/>
    <w:rsid w:val="00FD46EA"/>
    <w:rsid w:val="00FD6401"/>
    <w:rsid w:val="00FD779F"/>
    <w:rsid w:val="00FD7A9D"/>
    <w:rsid w:val="00FE02A7"/>
    <w:rsid w:val="00FE0313"/>
    <w:rsid w:val="00FE0A3F"/>
    <w:rsid w:val="00FE0D54"/>
    <w:rsid w:val="00FE1017"/>
    <w:rsid w:val="00FE171C"/>
    <w:rsid w:val="00FE1871"/>
    <w:rsid w:val="00FE1A70"/>
    <w:rsid w:val="00FE2715"/>
    <w:rsid w:val="00FE325E"/>
    <w:rsid w:val="00FE3A87"/>
    <w:rsid w:val="00FE3AE6"/>
    <w:rsid w:val="00FE3B84"/>
    <w:rsid w:val="00FE6027"/>
    <w:rsid w:val="00FE6757"/>
    <w:rsid w:val="00FE7BFC"/>
    <w:rsid w:val="00FE7C51"/>
    <w:rsid w:val="00FE7DE0"/>
    <w:rsid w:val="00FF0AE3"/>
    <w:rsid w:val="00FF0C8F"/>
    <w:rsid w:val="00FF0FA7"/>
    <w:rsid w:val="00FF2703"/>
    <w:rsid w:val="00FF35BB"/>
    <w:rsid w:val="00FF3A95"/>
    <w:rsid w:val="00FF4B47"/>
    <w:rsid w:val="00FF4BAF"/>
    <w:rsid w:val="00FF5144"/>
    <w:rsid w:val="00FF52FB"/>
    <w:rsid w:val="00FF59A6"/>
    <w:rsid w:val="00FF7B1B"/>
    <w:rsid w:val="00FF7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813B1"/>
    <w:pPr>
      <w:spacing w:before="120"/>
    </w:pPr>
    <w:rPr>
      <w:sz w:val="24"/>
      <w:szCs w:val="20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D217C1"/>
    <w:pPr>
      <w:keepNext/>
      <w:pageBreakBefore/>
      <w:numPr>
        <w:numId w:val="18"/>
      </w:numPr>
      <w:spacing w:before="240" w:after="60"/>
      <w:outlineLvl w:val="0"/>
    </w:pPr>
    <w:rPr>
      <w:rFonts w:ascii="Arial" w:hAnsi="Arial"/>
      <w:b/>
      <w:noProof/>
      <w:kern w:val="28"/>
      <w:sz w:val="28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D217C1"/>
    <w:pPr>
      <w:pageBreakBefore w:val="0"/>
      <w:numPr>
        <w:ilvl w:val="1"/>
      </w:numPr>
      <w:tabs>
        <w:tab w:val="num" w:pos="720"/>
        <w:tab w:val="num" w:pos="900"/>
      </w:tabs>
      <w:outlineLvl w:val="1"/>
    </w:pPr>
  </w:style>
  <w:style w:type="paragraph" w:styleId="Heading3">
    <w:name w:val="heading 3"/>
    <w:basedOn w:val="Heading2"/>
    <w:next w:val="BodyText"/>
    <w:link w:val="Heading3Char"/>
    <w:uiPriority w:val="99"/>
    <w:qFormat/>
    <w:rsid w:val="00D217C1"/>
    <w:pPr>
      <w:numPr>
        <w:ilvl w:val="2"/>
      </w:numPr>
      <w:tabs>
        <w:tab w:val="clear" w:pos="720"/>
      </w:tabs>
      <w:outlineLvl w:val="2"/>
    </w:pPr>
    <w:rPr>
      <w:sz w:val="24"/>
    </w:rPr>
  </w:style>
  <w:style w:type="paragraph" w:styleId="Heading4">
    <w:name w:val="heading 4"/>
    <w:basedOn w:val="Heading3"/>
    <w:next w:val="BodyText"/>
    <w:link w:val="Heading4Char"/>
    <w:uiPriority w:val="99"/>
    <w:qFormat/>
    <w:rsid w:val="00D217C1"/>
    <w:pPr>
      <w:numPr>
        <w:ilvl w:val="3"/>
      </w:numPr>
      <w:tabs>
        <w:tab w:val="num" w:pos="720"/>
        <w:tab w:val="left" w:pos="900"/>
      </w:tabs>
      <w:outlineLvl w:val="3"/>
    </w:pPr>
  </w:style>
  <w:style w:type="paragraph" w:styleId="Heading5">
    <w:name w:val="heading 5"/>
    <w:basedOn w:val="Heading4"/>
    <w:next w:val="BodyText"/>
    <w:link w:val="Heading5Char"/>
    <w:uiPriority w:val="99"/>
    <w:qFormat/>
    <w:rsid w:val="00D217C1"/>
    <w:pPr>
      <w:numPr>
        <w:ilvl w:val="4"/>
      </w:numPr>
      <w:tabs>
        <w:tab w:val="clear" w:pos="900"/>
        <w:tab w:val="num" w:pos="720"/>
      </w:tabs>
      <w:outlineLvl w:val="4"/>
    </w:pPr>
  </w:style>
  <w:style w:type="paragraph" w:styleId="Heading6">
    <w:name w:val="heading 6"/>
    <w:aliases w:val="l6"/>
    <w:basedOn w:val="Heading5"/>
    <w:next w:val="BodyText"/>
    <w:link w:val="Heading6Char"/>
    <w:uiPriority w:val="99"/>
    <w:qFormat/>
    <w:rsid w:val="00D217C1"/>
    <w:pPr>
      <w:numPr>
        <w:ilvl w:val="5"/>
      </w:numPr>
      <w:tabs>
        <w:tab w:val="num" w:pos="720"/>
        <w:tab w:val="num" w:pos="900"/>
      </w:tabs>
      <w:outlineLvl w:val="5"/>
    </w:pPr>
  </w:style>
  <w:style w:type="paragraph" w:styleId="Heading7">
    <w:name w:val="heading 7"/>
    <w:aliases w:val="l7"/>
    <w:basedOn w:val="Heading6"/>
    <w:next w:val="BodyText"/>
    <w:link w:val="Heading7Char"/>
    <w:uiPriority w:val="99"/>
    <w:qFormat/>
    <w:rsid w:val="00D217C1"/>
    <w:pPr>
      <w:numPr>
        <w:ilvl w:val="6"/>
      </w:numPr>
      <w:tabs>
        <w:tab w:val="clear" w:pos="1152"/>
        <w:tab w:val="num" w:pos="720"/>
        <w:tab w:val="num" w:pos="900"/>
      </w:tabs>
      <w:outlineLvl w:val="6"/>
    </w:pPr>
  </w:style>
  <w:style w:type="paragraph" w:styleId="Heading8">
    <w:name w:val="heading 8"/>
    <w:aliases w:val="l8"/>
    <w:basedOn w:val="Heading7"/>
    <w:next w:val="BodyText"/>
    <w:link w:val="Heading8Char"/>
    <w:uiPriority w:val="99"/>
    <w:qFormat/>
    <w:rsid w:val="00D217C1"/>
    <w:pPr>
      <w:numPr>
        <w:ilvl w:val="7"/>
      </w:numPr>
      <w:tabs>
        <w:tab w:val="clear" w:pos="1296"/>
        <w:tab w:val="num" w:pos="720"/>
        <w:tab w:val="num" w:pos="900"/>
      </w:tabs>
      <w:outlineLvl w:val="7"/>
    </w:pPr>
  </w:style>
  <w:style w:type="paragraph" w:styleId="Heading9">
    <w:name w:val="heading 9"/>
    <w:aliases w:val="l9"/>
    <w:basedOn w:val="Heading8"/>
    <w:next w:val="BodyText"/>
    <w:link w:val="Heading9Char"/>
    <w:uiPriority w:val="99"/>
    <w:qFormat/>
    <w:rsid w:val="00D217C1"/>
    <w:pPr>
      <w:numPr>
        <w:ilvl w:val="8"/>
      </w:numPr>
      <w:tabs>
        <w:tab w:val="clear" w:pos="1440"/>
        <w:tab w:val="num" w:pos="720"/>
        <w:tab w:val="num" w:pos="900"/>
      </w:tabs>
      <w:outlineLvl w:val="8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C4DEB"/>
    <w:rPr>
      <w:rFonts w:ascii="Arial" w:hAnsi="Arial"/>
      <w:b/>
      <w:noProof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C4DEB"/>
    <w:rPr>
      <w:rFonts w:ascii="Arial" w:hAnsi="Arial"/>
      <w:b/>
      <w:noProof/>
      <w:kern w:val="28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C4DEB"/>
    <w:rPr>
      <w:rFonts w:ascii="Arial" w:hAnsi="Arial"/>
      <w:b/>
      <w:noProof/>
      <w:kern w:val="28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C4DEB"/>
    <w:rPr>
      <w:rFonts w:ascii="Arial" w:hAnsi="Arial"/>
      <w:b/>
      <w:noProof/>
      <w:kern w:val="28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C4DEB"/>
    <w:rPr>
      <w:rFonts w:ascii="Arial" w:hAnsi="Arial"/>
      <w:b/>
      <w:noProof/>
      <w:kern w:val="28"/>
      <w:sz w:val="24"/>
      <w:szCs w:val="20"/>
    </w:rPr>
  </w:style>
  <w:style w:type="character" w:customStyle="1" w:styleId="Heading6Char">
    <w:name w:val="Heading 6 Char"/>
    <w:aliases w:val="l6 Char"/>
    <w:basedOn w:val="DefaultParagraphFont"/>
    <w:link w:val="Heading6"/>
    <w:uiPriority w:val="99"/>
    <w:locked/>
    <w:rsid w:val="00BC4DEB"/>
    <w:rPr>
      <w:rFonts w:ascii="Arial" w:hAnsi="Arial"/>
      <w:b/>
      <w:noProof/>
      <w:kern w:val="28"/>
      <w:sz w:val="24"/>
      <w:szCs w:val="20"/>
    </w:rPr>
  </w:style>
  <w:style w:type="character" w:customStyle="1" w:styleId="Heading7Char">
    <w:name w:val="Heading 7 Char"/>
    <w:aliases w:val="l7 Char"/>
    <w:basedOn w:val="DefaultParagraphFont"/>
    <w:link w:val="Heading7"/>
    <w:uiPriority w:val="99"/>
    <w:locked/>
    <w:rsid w:val="00BC4DEB"/>
    <w:rPr>
      <w:rFonts w:ascii="Arial" w:hAnsi="Arial"/>
      <w:b/>
      <w:noProof/>
      <w:kern w:val="28"/>
      <w:sz w:val="24"/>
      <w:szCs w:val="20"/>
    </w:rPr>
  </w:style>
  <w:style w:type="character" w:customStyle="1" w:styleId="Heading8Char">
    <w:name w:val="Heading 8 Char"/>
    <w:aliases w:val="l8 Char"/>
    <w:basedOn w:val="DefaultParagraphFont"/>
    <w:link w:val="Heading8"/>
    <w:uiPriority w:val="99"/>
    <w:locked/>
    <w:rsid w:val="00BC4DEB"/>
    <w:rPr>
      <w:rFonts w:ascii="Arial" w:hAnsi="Arial"/>
      <w:b/>
      <w:noProof/>
      <w:kern w:val="28"/>
      <w:sz w:val="24"/>
      <w:szCs w:val="20"/>
    </w:rPr>
  </w:style>
  <w:style w:type="character" w:customStyle="1" w:styleId="Heading9Char">
    <w:name w:val="Heading 9 Char"/>
    <w:aliases w:val="l9 Char"/>
    <w:basedOn w:val="DefaultParagraphFont"/>
    <w:link w:val="Heading9"/>
    <w:uiPriority w:val="99"/>
    <w:locked/>
    <w:rsid w:val="00BC4DEB"/>
    <w:rPr>
      <w:rFonts w:ascii="Arial" w:hAnsi="Arial"/>
      <w:b/>
      <w:noProof/>
      <w:kern w:val="28"/>
      <w:sz w:val="24"/>
      <w:szCs w:val="20"/>
    </w:rPr>
  </w:style>
  <w:style w:type="paragraph" w:customStyle="1" w:styleId="AppendixHeading1">
    <w:name w:val="Appendix Heading 1"/>
    <w:next w:val="BodyText"/>
    <w:uiPriority w:val="99"/>
    <w:rsid w:val="00D217C1"/>
    <w:pPr>
      <w:spacing w:before="240" w:after="60"/>
    </w:pPr>
    <w:rPr>
      <w:rFonts w:ascii="Arial" w:hAnsi="Arial"/>
      <w:b/>
      <w:noProof/>
      <w:sz w:val="28"/>
      <w:szCs w:val="20"/>
    </w:rPr>
  </w:style>
  <w:style w:type="paragraph" w:styleId="BodyText">
    <w:name w:val="Body Text"/>
    <w:basedOn w:val="Normal"/>
    <w:link w:val="BodyTextChar"/>
    <w:uiPriority w:val="99"/>
    <w:rsid w:val="00D217C1"/>
    <w:rPr>
      <w:noProof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BC4DEB"/>
    <w:rPr>
      <w:rFonts w:cs="Times New Roman"/>
      <w:noProof/>
      <w:sz w:val="24"/>
    </w:rPr>
  </w:style>
  <w:style w:type="paragraph" w:customStyle="1" w:styleId="AppendixHeading2">
    <w:name w:val="Appendix Heading 2"/>
    <w:next w:val="BodyText"/>
    <w:uiPriority w:val="99"/>
    <w:rsid w:val="00D217C1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  <w:szCs w:val="20"/>
    </w:rPr>
  </w:style>
  <w:style w:type="paragraph" w:customStyle="1" w:styleId="AppendixHeading3">
    <w:name w:val="Appendix Heading 3"/>
    <w:basedOn w:val="AppendixHeading2"/>
    <w:next w:val="BodyText"/>
    <w:uiPriority w:val="99"/>
    <w:rsid w:val="00D217C1"/>
    <w:pPr>
      <w:numPr>
        <w:ilvl w:val="2"/>
      </w:numPr>
      <w:tabs>
        <w:tab w:val="num" w:pos="1080"/>
      </w:tabs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D217C1"/>
    <w:rPr>
      <w:rFonts w:ascii="Tahoma" w:hAnsi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C4DEB"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rsid w:val="00D217C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ED6254"/>
    <w:rPr>
      <w:rFonts w:cs="Times New Roman"/>
      <w:sz w:val="20"/>
      <w:szCs w:val="20"/>
    </w:rPr>
  </w:style>
  <w:style w:type="character" w:customStyle="1" w:styleId="BodyTextCharChar">
    <w:name w:val="Body Text Char Char"/>
    <w:uiPriority w:val="99"/>
    <w:rsid w:val="00D217C1"/>
    <w:rPr>
      <w:noProof/>
      <w:sz w:val="24"/>
      <w:lang w:val="en-US" w:eastAsia="en-US"/>
    </w:rPr>
  </w:style>
  <w:style w:type="paragraph" w:styleId="BodyTextIndent">
    <w:name w:val="Body Text Indent"/>
    <w:basedOn w:val="BodyText"/>
    <w:link w:val="BodyTextIndentChar"/>
    <w:uiPriority w:val="99"/>
    <w:rsid w:val="00D217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ED6254"/>
    <w:rPr>
      <w:rFonts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217C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ED6254"/>
    <w:rPr>
      <w:rFonts w:cs="Times New Roman"/>
      <w:sz w:val="20"/>
      <w:szCs w:val="20"/>
    </w:rPr>
  </w:style>
  <w:style w:type="paragraph" w:styleId="Caption">
    <w:name w:val="caption"/>
    <w:basedOn w:val="BodyText"/>
    <w:next w:val="BodyText"/>
    <w:uiPriority w:val="99"/>
    <w:qFormat/>
    <w:rsid w:val="00D217C1"/>
    <w:rPr>
      <w:rFonts w:ascii="Arial" w:hAnsi="Arial"/>
      <w:b/>
    </w:rPr>
  </w:style>
  <w:style w:type="character" w:styleId="CommentReference">
    <w:name w:val="annotation reference"/>
    <w:basedOn w:val="DefaultParagraphFont"/>
    <w:uiPriority w:val="99"/>
    <w:semiHidden/>
    <w:rsid w:val="00D217C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D217C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224B4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D217C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D6254"/>
    <w:rPr>
      <w:rFonts w:cs="Times New Roman"/>
      <w:sz w:val="2"/>
    </w:rPr>
  </w:style>
  <w:style w:type="paragraph" w:customStyle="1" w:styleId="EditorInstructions">
    <w:name w:val="Editor Instructions"/>
    <w:basedOn w:val="BodyText"/>
    <w:uiPriority w:val="99"/>
    <w:rsid w:val="00D217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TableTitle">
    <w:name w:val="Table Title"/>
    <w:basedOn w:val="BodyText"/>
    <w:uiPriority w:val="99"/>
    <w:rsid w:val="00D217C1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  <w:uiPriority w:val="99"/>
    <w:rsid w:val="00D217C1"/>
    <w:pPr>
      <w:keepNext w:val="0"/>
      <w:keepLines/>
    </w:pPr>
  </w:style>
  <w:style w:type="character" w:styleId="FollowedHyperlink">
    <w:name w:val="FollowedHyperlink"/>
    <w:basedOn w:val="DefaultParagraphFont"/>
    <w:uiPriority w:val="99"/>
    <w:rsid w:val="00D217C1"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D21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D6254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217C1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D217C1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C4DEB"/>
    <w:rPr>
      <w:rFonts w:cs="Times New Roman"/>
    </w:rPr>
  </w:style>
  <w:style w:type="paragraph" w:customStyle="1" w:styleId="Glossary">
    <w:name w:val="Glossary"/>
    <w:basedOn w:val="Heading1"/>
    <w:uiPriority w:val="99"/>
    <w:rsid w:val="00D217C1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rsid w:val="00D21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D6254"/>
    <w:rPr>
      <w:rFonts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D217C1"/>
    <w:rPr>
      <w:rFonts w:cs="Times New Roman"/>
      <w:color w:val="0000FF"/>
      <w:u w:val="single"/>
    </w:rPr>
  </w:style>
  <w:style w:type="paragraph" w:customStyle="1" w:styleId="instructions">
    <w:name w:val="instructions"/>
    <w:basedOn w:val="BodyText"/>
    <w:uiPriority w:val="99"/>
    <w:rsid w:val="00D217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i/>
      <w:noProof w:val="0"/>
      <w:sz w:val="22"/>
    </w:rPr>
  </w:style>
  <w:style w:type="character" w:styleId="LineNumber">
    <w:name w:val="line number"/>
    <w:basedOn w:val="DefaultParagraphFont"/>
    <w:uiPriority w:val="99"/>
    <w:rsid w:val="00D217C1"/>
    <w:rPr>
      <w:rFonts w:cs="Times New Roman"/>
    </w:rPr>
  </w:style>
  <w:style w:type="paragraph" w:styleId="List">
    <w:name w:val="List"/>
    <w:basedOn w:val="BodyText"/>
    <w:uiPriority w:val="99"/>
    <w:rsid w:val="00D217C1"/>
    <w:pPr>
      <w:spacing w:before="60"/>
      <w:ind w:left="1080" w:hanging="720"/>
    </w:pPr>
  </w:style>
  <w:style w:type="paragraph" w:styleId="List2">
    <w:name w:val="List 2"/>
    <w:basedOn w:val="List"/>
    <w:uiPriority w:val="99"/>
    <w:rsid w:val="00D217C1"/>
    <w:pPr>
      <w:ind w:left="1440"/>
    </w:pPr>
  </w:style>
  <w:style w:type="paragraph" w:styleId="List3">
    <w:name w:val="List 3"/>
    <w:basedOn w:val="Normal"/>
    <w:uiPriority w:val="99"/>
    <w:rsid w:val="00D217C1"/>
    <w:pPr>
      <w:ind w:left="1800" w:hanging="720"/>
    </w:pPr>
  </w:style>
  <w:style w:type="paragraph" w:customStyle="1" w:styleId="List3Continue">
    <w:name w:val="List 3 Continue"/>
    <w:basedOn w:val="List3"/>
    <w:uiPriority w:val="99"/>
    <w:rsid w:val="00D217C1"/>
    <w:pPr>
      <w:ind w:firstLine="0"/>
    </w:pPr>
  </w:style>
  <w:style w:type="paragraph" w:styleId="ListBullet">
    <w:name w:val="List Bullet"/>
    <w:basedOn w:val="BodyText"/>
    <w:uiPriority w:val="99"/>
    <w:rsid w:val="00D217C1"/>
    <w:pPr>
      <w:numPr>
        <w:numId w:val="1"/>
      </w:numPr>
      <w:spacing w:before="60"/>
    </w:pPr>
    <w:rPr>
      <w:noProof w:val="0"/>
    </w:rPr>
  </w:style>
  <w:style w:type="paragraph" w:styleId="ListBullet2">
    <w:name w:val="List Bullet 2"/>
    <w:basedOn w:val="ListBullet"/>
    <w:uiPriority w:val="99"/>
    <w:rsid w:val="00D217C1"/>
    <w:pPr>
      <w:numPr>
        <w:numId w:val="2"/>
      </w:numPr>
      <w:tabs>
        <w:tab w:val="num" w:pos="900"/>
      </w:tabs>
      <w:ind w:hanging="540"/>
    </w:pPr>
  </w:style>
  <w:style w:type="paragraph" w:customStyle="1" w:styleId="ListBullet2Continue">
    <w:name w:val="List Bullet 2 Continue"/>
    <w:basedOn w:val="ListBullet2"/>
    <w:uiPriority w:val="99"/>
    <w:rsid w:val="00D217C1"/>
    <w:pPr>
      <w:numPr>
        <w:numId w:val="0"/>
      </w:numPr>
      <w:ind w:left="1080"/>
    </w:pPr>
  </w:style>
  <w:style w:type="paragraph" w:styleId="ListBullet3">
    <w:name w:val="List Bullet 3"/>
    <w:basedOn w:val="ListBullet"/>
    <w:uiPriority w:val="99"/>
    <w:rsid w:val="00D217C1"/>
    <w:pPr>
      <w:numPr>
        <w:numId w:val="3"/>
      </w:numPr>
    </w:pPr>
  </w:style>
  <w:style w:type="paragraph" w:customStyle="1" w:styleId="ListBullet3Continue">
    <w:name w:val="List Bullet 3 Continue"/>
    <w:basedOn w:val="ListBullet3"/>
    <w:uiPriority w:val="99"/>
    <w:rsid w:val="00D217C1"/>
    <w:pPr>
      <w:numPr>
        <w:numId w:val="0"/>
      </w:numPr>
      <w:ind w:left="1440"/>
    </w:pPr>
  </w:style>
  <w:style w:type="paragraph" w:customStyle="1" w:styleId="ListBulletContinue">
    <w:name w:val="List Bullet Continue"/>
    <w:basedOn w:val="ListBullet"/>
    <w:uiPriority w:val="99"/>
    <w:rsid w:val="00D217C1"/>
    <w:pPr>
      <w:numPr>
        <w:numId w:val="0"/>
      </w:numPr>
      <w:ind w:left="720"/>
    </w:pPr>
  </w:style>
  <w:style w:type="paragraph" w:styleId="ListContinue">
    <w:name w:val="List Continue"/>
    <w:basedOn w:val="List"/>
    <w:uiPriority w:val="99"/>
    <w:rsid w:val="00D217C1"/>
    <w:pPr>
      <w:spacing w:after="120"/>
      <w:ind w:firstLine="0"/>
    </w:pPr>
  </w:style>
  <w:style w:type="paragraph" w:styleId="ListContinue2">
    <w:name w:val="List Continue 2"/>
    <w:basedOn w:val="List2"/>
    <w:uiPriority w:val="99"/>
    <w:rsid w:val="00D217C1"/>
    <w:pPr>
      <w:ind w:firstLine="0"/>
    </w:pPr>
  </w:style>
  <w:style w:type="paragraph" w:styleId="ListContinue3">
    <w:name w:val="List Continue 3"/>
    <w:basedOn w:val="Normal"/>
    <w:uiPriority w:val="99"/>
    <w:rsid w:val="00D217C1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D217C1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D217C1"/>
    <w:pPr>
      <w:spacing w:after="120"/>
      <w:ind w:left="1800"/>
    </w:pPr>
  </w:style>
  <w:style w:type="paragraph" w:styleId="ListNumber">
    <w:name w:val="List Number"/>
    <w:basedOn w:val="BodyText"/>
    <w:uiPriority w:val="99"/>
    <w:rsid w:val="00D217C1"/>
    <w:pPr>
      <w:numPr>
        <w:numId w:val="4"/>
      </w:numPr>
    </w:pPr>
  </w:style>
  <w:style w:type="paragraph" w:styleId="ListNumber2">
    <w:name w:val="List Number 2"/>
    <w:basedOn w:val="Normal"/>
    <w:uiPriority w:val="99"/>
    <w:rsid w:val="00D217C1"/>
    <w:pPr>
      <w:numPr>
        <w:numId w:val="5"/>
      </w:numPr>
    </w:pPr>
  </w:style>
  <w:style w:type="paragraph" w:styleId="ListNumber3">
    <w:name w:val="List Number 3"/>
    <w:basedOn w:val="Normal"/>
    <w:uiPriority w:val="99"/>
    <w:rsid w:val="00D217C1"/>
    <w:pPr>
      <w:numPr>
        <w:numId w:val="6"/>
      </w:numPr>
    </w:pPr>
  </w:style>
  <w:style w:type="paragraph" w:styleId="ListNumber4">
    <w:name w:val="List Number 4"/>
    <w:basedOn w:val="Normal"/>
    <w:uiPriority w:val="99"/>
    <w:rsid w:val="00D217C1"/>
    <w:pPr>
      <w:numPr>
        <w:numId w:val="7"/>
      </w:numPr>
    </w:pPr>
  </w:style>
  <w:style w:type="paragraph" w:styleId="ListNumber5">
    <w:name w:val="List Number 5"/>
    <w:basedOn w:val="Normal"/>
    <w:uiPriority w:val="99"/>
    <w:rsid w:val="00D217C1"/>
    <w:pPr>
      <w:numPr>
        <w:numId w:val="8"/>
      </w:numPr>
    </w:pPr>
  </w:style>
  <w:style w:type="paragraph" w:customStyle="1" w:styleId="ListNumberContinue">
    <w:name w:val="List Number Continue"/>
    <w:basedOn w:val="ListNumber"/>
    <w:uiPriority w:val="99"/>
    <w:rsid w:val="00D217C1"/>
    <w:pPr>
      <w:numPr>
        <w:numId w:val="0"/>
      </w:numPr>
      <w:spacing w:before="60"/>
      <w:ind w:left="900"/>
    </w:pPr>
  </w:style>
  <w:style w:type="paragraph" w:customStyle="1" w:styleId="Note">
    <w:name w:val="Note"/>
    <w:basedOn w:val="FootnoteText"/>
    <w:uiPriority w:val="99"/>
    <w:rsid w:val="00D217C1"/>
    <w:pPr>
      <w:ind w:left="1152" w:hanging="720"/>
    </w:pPr>
    <w:rPr>
      <w:sz w:val="18"/>
    </w:rPr>
  </w:style>
  <w:style w:type="character" w:styleId="PageNumber">
    <w:name w:val="page number"/>
    <w:basedOn w:val="DefaultParagraphFont"/>
    <w:uiPriority w:val="99"/>
    <w:rsid w:val="00D217C1"/>
    <w:rPr>
      <w:rFonts w:cs="Times New Roman"/>
    </w:rPr>
  </w:style>
  <w:style w:type="paragraph" w:customStyle="1" w:styleId="ParagraphHeading">
    <w:name w:val="Paragraph Heading"/>
    <w:basedOn w:val="Caption"/>
    <w:next w:val="BodyText"/>
    <w:uiPriority w:val="99"/>
    <w:rsid w:val="00D217C1"/>
    <w:pPr>
      <w:spacing w:before="180"/>
    </w:pPr>
  </w:style>
  <w:style w:type="paragraph" w:styleId="PlainText">
    <w:name w:val="Plain Text"/>
    <w:basedOn w:val="Normal"/>
    <w:link w:val="PlainTextChar"/>
    <w:uiPriority w:val="99"/>
    <w:rsid w:val="00D217C1"/>
    <w:rPr>
      <w:rFonts w:ascii="Courier New" w:hAnsi="Courier New"/>
      <w:sz w:val="20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C78E9"/>
    <w:rPr>
      <w:rFonts w:ascii="Courier New" w:hAnsi="Courier New" w:cs="Times New Roman"/>
    </w:rPr>
  </w:style>
  <w:style w:type="paragraph" w:customStyle="1" w:styleId="TableEntry">
    <w:name w:val="Table Entry"/>
    <w:basedOn w:val="BodyText"/>
    <w:uiPriority w:val="99"/>
    <w:rsid w:val="00D217C1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uiPriority w:val="99"/>
    <w:rsid w:val="00D217C1"/>
    <w:pPr>
      <w:jc w:val="center"/>
    </w:pPr>
    <w:rPr>
      <w:rFonts w:ascii="Arial" w:hAnsi="Arial"/>
      <w:b/>
      <w:sz w:val="20"/>
    </w:rPr>
  </w:style>
  <w:style w:type="table" w:styleId="TableGrid">
    <w:name w:val="Table Grid"/>
    <w:basedOn w:val="TableNormal"/>
    <w:uiPriority w:val="99"/>
    <w:rsid w:val="00D217C1"/>
    <w:pPr>
      <w:spacing w:before="120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rsid w:val="00D217C1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D217C1"/>
    <w:pPr>
      <w:ind w:left="480" w:hanging="480"/>
    </w:pPr>
  </w:style>
  <w:style w:type="paragraph" w:styleId="Title">
    <w:name w:val="Title"/>
    <w:basedOn w:val="Normal"/>
    <w:link w:val="TitleChar"/>
    <w:uiPriority w:val="99"/>
    <w:qFormat/>
    <w:rsid w:val="00D217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ED6254"/>
    <w:rPr>
      <w:rFonts w:ascii="Cambria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uiPriority w:val="99"/>
    <w:semiHidden/>
    <w:rsid w:val="00D217C1"/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uiPriority w:val="99"/>
    <w:semiHidden/>
    <w:rsid w:val="00D217C1"/>
    <w:pPr>
      <w:tabs>
        <w:tab w:val="right" w:leader="dot" w:pos="9346"/>
      </w:tabs>
      <w:spacing w:before="0"/>
      <w:ind w:left="432" w:hanging="432"/>
    </w:pPr>
    <w:rPr>
      <w:noProof/>
    </w:rPr>
  </w:style>
  <w:style w:type="paragraph" w:styleId="TOC2">
    <w:name w:val="toc 2"/>
    <w:basedOn w:val="Normal"/>
    <w:next w:val="Normal"/>
    <w:uiPriority w:val="99"/>
    <w:semiHidden/>
    <w:rsid w:val="00D217C1"/>
    <w:pPr>
      <w:tabs>
        <w:tab w:val="right" w:leader="dot" w:pos="9350"/>
      </w:tabs>
      <w:spacing w:before="0"/>
      <w:ind w:left="864" w:hanging="576"/>
    </w:pPr>
    <w:rPr>
      <w:noProof/>
    </w:rPr>
  </w:style>
  <w:style w:type="paragraph" w:styleId="TOC3">
    <w:name w:val="toc 3"/>
    <w:basedOn w:val="TOC2"/>
    <w:next w:val="Normal"/>
    <w:uiPriority w:val="99"/>
    <w:semiHidden/>
    <w:rsid w:val="00D217C1"/>
    <w:pPr>
      <w:ind w:left="480"/>
    </w:pPr>
  </w:style>
  <w:style w:type="paragraph" w:styleId="TOC4">
    <w:name w:val="toc 4"/>
    <w:basedOn w:val="TOC3"/>
    <w:next w:val="Normal"/>
    <w:uiPriority w:val="99"/>
    <w:semiHidden/>
    <w:rsid w:val="00D217C1"/>
    <w:pPr>
      <w:ind w:left="720"/>
    </w:pPr>
  </w:style>
  <w:style w:type="paragraph" w:styleId="TOC5">
    <w:name w:val="toc 5"/>
    <w:basedOn w:val="TOC4"/>
    <w:next w:val="Normal"/>
    <w:uiPriority w:val="99"/>
    <w:semiHidden/>
    <w:rsid w:val="00D217C1"/>
    <w:pPr>
      <w:ind w:left="960"/>
    </w:pPr>
  </w:style>
  <w:style w:type="paragraph" w:styleId="TOC6">
    <w:name w:val="toc 6"/>
    <w:basedOn w:val="TOC5"/>
    <w:next w:val="Normal"/>
    <w:uiPriority w:val="99"/>
    <w:semiHidden/>
    <w:rsid w:val="00D217C1"/>
    <w:pPr>
      <w:ind w:left="1200"/>
    </w:pPr>
  </w:style>
  <w:style w:type="paragraph" w:styleId="TOC7">
    <w:name w:val="toc 7"/>
    <w:basedOn w:val="TOC6"/>
    <w:next w:val="Normal"/>
    <w:uiPriority w:val="99"/>
    <w:semiHidden/>
    <w:rsid w:val="00D217C1"/>
    <w:pPr>
      <w:ind w:left="1440"/>
    </w:pPr>
  </w:style>
  <w:style w:type="paragraph" w:styleId="TOC8">
    <w:name w:val="toc 8"/>
    <w:basedOn w:val="TOC7"/>
    <w:next w:val="Normal"/>
    <w:uiPriority w:val="99"/>
    <w:semiHidden/>
    <w:rsid w:val="00D217C1"/>
    <w:pPr>
      <w:ind w:left="1680"/>
    </w:pPr>
  </w:style>
  <w:style w:type="paragraph" w:styleId="TOC9">
    <w:name w:val="toc 9"/>
    <w:basedOn w:val="TOC8"/>
    <w:next w:val="Normal"/>
    <w:uiPriority w:val="99"/>
    <w:semiHidden/>
    <w:rsid w:val="00D217C1"/>
    <w:pPr>
      <w:ind w:left="1920"/>
    </w:pPr>
  </w:style>
  <w:style w:type="character" w:styleId="Emphasis">
    <w:name w:val="Emphasis"/>
    <w:basedOn w:val="DefaultParagraphFont"/>
    <w:uiPriority w:val="99"/>
    <w:qFormat/>
    <w:rsid w:val="0055796B"/>
    <w:rPr>
      <w:rFonts w:cs="Times New Roman"/>
      <w:b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A224B4"/>
  </w:style>
  <w:style w:type="paragraph" w:styleId="Revision">
    <w:name w:val="Revision"/>
    <w:hidden/>
    <w:uiPriority w:val="99"/>
    <w:semiHidden/>
    <w:rsid w:val="00A224B4"/>
    <w:rPr>
      <w:sz w:val="24"/>
      <w:szCs w:val="20"/>
    </w:rPr>
  </w:style>
  <w:style w:type="paragraph" w:styleId="NormalWeb">
    <w:name w:val="Normal (Web)"/>
    <w:basedOn w:val="Normal"/>
    <w:uiPriority w:val="99"/>
    <w:rsid w:val="007A4207"/>
    <w:pPr>
      <w:spacing w:before="100" w:beforeAutospacing="1" w:after="100" w:afterAutospacing="1"/>
    </w:pPr>
    <w:rPr>
      <w:szCs w:val="24"/>
    </w:rPr>
  </w:style>
  <w:style w:type="paragraph" w:customStyle="1" w:styleId="Default">
    <w:name w:val="Default"/>
    <w:uiPriority w:val="99"/>
    <w:rsid w:val="00BC4DE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ableTextChar">
    <w:name w:val="TableText Char"/>
    <w:link w:val="TableText"/>
    <w:uiPriority w:val="99"/>
    <w:locked/>
    <w:rsid w:val="00BC4DEB"/>
    <w:rPr>
      <w:rFonts w:ascii="Bookman Old Style" w:eastAsia="?l?r ??’c" w:hAnsi="Bookman Old Style"/>
      <w:noProof/>
      <w:sz w:val="18"/>
      <w:lang w:eastAsia="zh-CN"/>
    </w:rPr>
  </w:style>
  <w:style w:type="paragraph" w:customStyle="1" w:styleId="TableHead">
    <w:name w:val="TableHead"/>
    <w:basedOn w:val="TableText"/>
    <w:uiPriority w:val="99"/>
    <w:rsid w:val="00BC4DEB"/>
    <w:pPr>
      <w:keepLines/>
      <w:spacing w:before="60" w:after="60" w:line="240" w:lineRule="exact"/>
    </w:pPr>
    <w:rPr>
      <w:rFonts w:cs="Courier New"/>
      <w:b/>
      <w:bCs/>
      <w:color w:val="000000"/>
      <w:sz w:val="20"/>
    </w:rPr>
  </w:style>
  <w:style w:type="paragraph" w:customStyle="1" w:styleId="TableText">
    <w:name w:val="TableText"/>
    <w:basedOn w:val="Normal"/>
    <w:link w:val="TableTextChar"/>
    <w:uiPriority w:val="99"/>
    <w:rsid w:val="00BC4DEB"/>
    <w:pPr>
      <w:widowControl w:val="0"/>
      <w:tabs>
        <w:tab w:val="left" w:pos="1080"/>
        <w:tab w:val="left" w:pos="1440"/>
      </w:tabs>
      <w:spacing w:before="40" w:after="40" w:line="220" w:lineRule="exact"/>
    </w:pPr>
    <w:rPr>
      <w:rFonts w:ascii="Bookman Old Style" w:eastAsia="?l?r ??’c" w:hAnsi="Bookman Old Style"/>
      <w:noProof/>
      <w:sz w:val="18"/>
      <w:lang w:eastAsia="zh-CN"/>
    </w:rPr>
  </w:style>
  <w:style w:type="character" w:customStyle="1" w:styleId="m1">
    <w:name w:val="m1"/>
    <w:uiPriority w:val="99"/>
    <w:rsid w:val="00BC4DEB"/>
    <w:rPr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53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47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47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7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4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47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47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7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7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7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4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7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7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7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47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7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7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3</Pages>
  <Words>340</Words>
  <Characters>1944</Characters>
  <Application>Microsoft Office Outlook</Application>
  <DocSecurity>0</DocSecurity>
  <Lines>0</Lines>
  <Paragraphs>0</Paragraphs>
  <ScaleCrop>false</ScaleCrop>
  <Company>HIMSS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IS10 Scenario Document Model DRAFT</dc:title>
  <dc:subject/>
  <dc:creator>lspellman</dc:creator>
  <cp:keywords/>
  <dc:description/>
  <cp:lastModifiedBy>trebatoskim</cp:lastModifiedBy>
  <cp:revision>2</cp:revision>
  <cp:lastPrinted>2010-11-02T16:53:00Z</cp:lastPrinted>
  <dcterms:created xsi:type="dcterms:W3CDTF">2012-02-27T21:51:00Z</dcterms:created>
  <dcterms:modified xsi:type="dcterms:W3CDTF">2012-02-27T21:51:00Z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0x010100FA9BA6E0FCF11342A031DF21E890E9F3</vt:lpwstr>
  </property>
</Properties>
</file>